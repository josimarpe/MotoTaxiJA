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219" w:rsidRDefault="00795824">
      <w:pPr>
        <w:pStyle w:val="Ttulo"/>
      </w:pPr>
      <w:r>
        <w:t>MotoTaxiJÁ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D55B6A" w:rsidRPr="003F78EB" w:rsidRDefault="00D55B6A" w:rsidP="00D55B6A">
      <w:pPr>
        <w:ind w:left="360"/>
      </w:pPr>
      <w:r w:rsidRPr="003F78EB">
        <w:t>Esse documento visa à especificação das principais características do projeto MotoTaxiJÁ, assim como a definição de todas atividades e principais iterações que serão realizadas.</w:t>
      </w:r>
    </w:p>
    <w:p w:rsidR="00677219" w:rsidRPr="003F78EB" w:rsidRDefault="001B10D6" w:rsidP="00780AE5">
      <w:pPr>
        <w:pStyle w:val="Corpodetexto"/>
        <w:ind w:left="360" w:firstLine="360"/>
        <w:jc w:val="both"/>
      </w:pPr>
      <w:r w:rsidRPr="003F78EB">
        <w:t xml:space="preserve">O sistema que propomos visa o </w:t>
      </w:r>
      <w:r w:rsidR="00780AE5" w:rsidRPr="003F78EB">
        <w:t>não só a população que dispõe do serviço de um moto taxista de forma rápida como o aumento de corridas e o lucro dos motoboys</w:t>
      </w:r>
      <w:r w:rsidRPr="003F78EB">
        <w:t>. Além da possibilidade de visual</w:t>
      </w:r>
      <w:r w:rsidR="00780AE5" w:rsidRPr="003F78EB">
        <w:t xml:space="preserve">izar o andamento da evolução do serviço prestado </w:t>
      </w:r>
      <w:r w:rsidRPr="003F78EB">
        <w:t xml:space="preserve">por </w:t>
      </w:r>
      <w:r w:rsidR="00780AE5" w:rsidRPr="003F78EB">
        <w:t xml:space="preserve">um sistema móvel via celular. </w:t>
      </w:r>
      <w:r w:rsidRPr="003F78EB">
        <w:t xml:space="preserve">Entre outras funcionalidades o sistema poderia informar as datas para futuras corridas, cases de sucessos e uma </w:t>
      </w:r>
      <w:r w:rsidR="00780AE5" w:rsidRPr="003F78EB">
        <w:t>área para discussão sobre o como anda o sistema</w:t>
      </w:r>
      <w:r w:rsidRPr="003F78EB">
        <w:t>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0" w:type="auto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2021"/>
        <w:gridCol w:w="1949"/>
        <w:gridCol w:w="2690"/>
      </w:tblGrid>
      <w:tr w:rsidR="001405EF" w:rsidTr="001405EF">
        <w:tc>
          <w:tcPr>
            <w:tcW w:w="2345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2083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Telefone</w:t>
            </w:r>
          </w:p>
        </w:tc>
        <w:tc>
          <w:tcPr>
            <w:tcW w:w="2047" w:type="dxa"/>
            <w:shd w:val="clear" w:color="auto" w:fill="E6E6E6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E-mail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Gerente </w:t>
            </w:r>
            <w:r w:rsidR="000C5FC2">
              <w:rPr>
                <w:sz w:val="20"/>
                <w:szCs w:val="20"/>
              </w:rPr>
              <w:t>de Projeto</w:t>
            </w:r>
          </w:p>
        </w:tc>
        <w:tc>
          <w:tcPr>
            <w:tcW w:w="2047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85959750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Josimar.monteiro@gmail.com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</w:t>
            </w:r>
            <w:r w:rsidR="007D66E0">
              <w:rPr>
                <w:sz w:val="20"/>
                <w:szCs w:val="20"/>
              </w:rPr>
              <w:t xml:space="preserve"> de Sistema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0C5FC2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1405EF" w:rsidTr="001405EF">
        <w:tc>
          <w:tcPr>
            <w:tcW w:w="2345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1405EF" w:rsidRDefault="001405EF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Desenvolvedor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1405EF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2F5C3B" w:rsidTr="001405EF">
        <w:tc>
          <w:tcPr>
            <w:tcW w:w="2345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Josimar</w:t>
            </w:r>
          </w:p>
        </w:tc>
        <w:tc>
          <w:tcPr>
            <w:tcW w:w="2083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Testador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  <w:tc>
          <w:tcPr>
            <w:tcW w:w="2047" w:type="dxa"/>
          </w:tcPr>
          <w:p w:rsidR="002F5C3B" w:rsidRDefault="002F5C3B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</w:tbl>
    <w:p w:rsidR="00677219" w:rsidRDefault="00677219">
      <w:pPr>
        <w:pStyle w:val="Ttulo1"/>
        <w:spacing w:before="240"/>
      </w:pPr>
      <w:bookmarkStart w:id="5" w:name="_Toc524312847"/>
      <w:bookmarkStart w:id="6" w:name="_Toc20734070"/>
      <w:r>
        <w:t>Processo de Desenvolvimento e Métodos de Acompanhamento</w:t>
      </w:r>
    </w:p>
    <w:p w:rsidR="007D66E0" w:rsidRPr="00375681" w:rsidRDefault="007D66E0" w:rsidP="007D66E0">
      <w:pPr>
        <w:pStyle w:val="NormalWeb"/>
        <w:spacing w:before="0" w:beforeAutospacing="0" w:after="120" w:afterAutospacing="0" w:line="240" w:lineRule="atLeast"/>
        <w:ind w:left="709"/>
        <w:jc w:val="both"/>
        <w:rPr>
          <w:sz w:val="20"/>
          <w:szCs w:val="20"/>
        </w:rPr>
      </w:pPr>
      <w:r w:rsidRPr="00375681">
        <w:rPr>
          <w:sz w:val="20"/>
          <w:szCs w:val="20"/>
        </w:rPr>
        <w:t>Este projeto será orientado por práticas definidas no OpenUP com algumas adaptações ao projeto em si aplicadas pelo orientador. Os principais artefatos que serão desenvolvidos serão o Plano de Projeto, Documento de Visão, a Lista de itens de Trabalho e de Riscos, o Plano de Interação e Avaliação do Estado Atual</w:t>
      </w:r>
      <w:r w:rsidR="00E56E4A" w:rsidRPr="00375681">
        <w:rPr>
          <w:sz w:val="20"/>
          <w:szCs w:val="20"/>
        </w:rPr>
        <w:t xml:space="preserve"> Especificação de requisitos suplementares</w:t>
      </w:r>
      <w:r w:rsidR="00157085" w:rsidRPr="00375681">
        <w:rPr>
          <w:sz w:val="20"/>
          <w:szCs w:val="20"/>
        </w:rPr>
        <w:t xml:space="preserve"> e Plano de Iteração</w:t>
      </w:r>
      <w:r w:rsidRPr="00375681">
        <w:rPr>
          <w:sz w:val="20"/>
          <w:szCs w:val="20"/>
        </w:rPr>
        <w:t>.</w:t>
      </w:r>
      <w:r w:rsidR="0047276E" w:rsidRPr="00375681">
        <w:rPr>
          <w:sz w:val="20"/>
          <w:szCs w:val="20"/>
        </w:rPr>
        <w:t xml:space="preserve"> O projeto será gerenciado no git</w:t>
      </w:r>
      <w:r w:rsidR="00780AE5" w:rsidRPr="00375681">
        <w:rPr>
          <w:sz w:val="20"/>
          <w:szCs w:val="20"/>
        </w:rPr>
        <w:t>hub</w:t>
      </w:r>
      <w:r w:rsidR="0047276E" w:rsidRPr="00375681">
        <w:rPr>
          <w:sz w:val="20"/>
          <w:szCs w:val="20"/>
        </w:rPr>
        <w:t>. O modelo de Casos</w:t>
      </w:r>
      <w:r w:rsidR="00780AE5" w:rsidRPr="00375681">
        <w:rPr>
          <w:sz w:val="20"/>
          <w:szCs w:val="20"/>
        </w:rPr>
        <w:t xml:space="preserve"> de Uso será gerenciado no StarU</w:t>
      </w:r>
      <w:r w:rsidR="00BB2F3D" w:rsidRPr="00375681">
        <w:rPr>
          <w:sz w:val="20"/>
          <w:szCs w:val="20"/>
        </w:rPr>
        <w:t>ML</w:t>
      </w:r>
      <w:r w:rsidR="00191EBA" w:rsidRPr="00375681">
        <w:rPr>
          <w:sz w:val="20"/>
          <w:szCs w:val="20"/>
        </w:rPr>
        <w:t xml:space="preserve">. Os testes serão realizados com </w:t>
      </w:r>
      <w:r w:rsidR="00E56E4A" w:rsidRPr="00375681">
        <w:rPr>
          <w:sz w:val="20"/>
          <w:szCs w:val="20"/>
        </w:rPr>
        <w:t>JUnit, Selenium</w:t>
      </w:r>
      <w:r w:rsidR="00191EBA" w:rsidRPr="00375681">
        <w:rPr>
          <w:sz w:val="20"/>
          <w:szCs w:val="20"/>
        </w:rPr>
        <w:t xml:space="preserve">. Ferramentas de Gerencia de Projeto como MSproject ou </w:t>
      </w:r>
      <w:r w:rsidR="00E56E4A" w:rsidRPr="00375681">
        <w:rPr>
          <w:sz w:val="20"/>
          <w:szCs w:val="20"/>
        </w:rPr>
        <w:t>OpenProject</w:t>
      </w:r>
      <w:r w:rsidR="00191EBA" w:rsidRPr="00375681">
        <w:rPr>
          <w:sz w:val="20"/>
          <w:szCs w:val="20"/>
        </w:rPr>
        <w:t xml:space="preserve"> e EAP</w:t>
      </w:r>
      <w:r w:rsidR="00614AEE" w:rsidRPr="00375681">
        <w:rPr>
          <w:sz w:val="20"/>
          <w:szCs w:val="20"/>
        </w:rPr>
        <w:t xml:space="preserve"> com Project Char Pro</w:t>
      </w:r>
      <w:r w:rsidR="00191EBA" w:rsidRPr="00375681">
        <w:rPr>
          <w:sz w:val="20"/>
          <w:szCs w:val="20"/>
        </w:rPr>
        <w:t>.</w:t>
      </w:r>
    </w:p>
    <w:p w:rsidR="00677219" w:rsidRDefault="00677219" w:rsidP="007D66E0">
      <w:pPr>
        <w:pStyle w:val="Ttulo1"/>
      </w:pPr>
      <w:r>
        <w:t xml:space="preserve">Objetivos e Marcos do Projeto </w:t>
      </w:r>
      <w:bookmarkEnd w:id="5"/>
      <w:bookmarkEnd w:id="6"/>
    </w:p>
    <w:p w:rsidR="00677219" w:rsidRPr="00375681" w:rsidRDefault="00D55B6A">
      <w:pPr>
        <w:pStyle w:val="InfoBlue"/>
        <w:rPr>
          <w:rFonts w:ascii="Times New Roman" w:hAnsi="Times New Roman"/>
          <w:color w:val="auto"/>
        </w:rPr>
      </w:pPr>
      <w:r w:rsidRPr="00375681">
        <w:rPr>
          <w:rFonts w:ascii="Times New Roman" w:hAnsi="Times New Roman"/>
          <w:color w:val="auto"/>
        </w:rPr>
        <w:t>Como o projeto será baseado em interações constantes, há a possibilidade de alteração das datas dependendo da velocidade de desenvolvimento. E como base para todo o processo, segue o cronograma abaixo.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2"/>
        <w:gridCol w:w="984"/>
        <w:gridCol w:w="2571"/>
        <w:gridCol w:w="1828"/>
        <w:gridCol w:w="1731"/>
      </w:tblGrid>
      <w:tr w:rsidR="00677219" w:rsidTr="003B647C">
        <w:tc>
          <w:tcPr>
            <w:tcW w:w="1742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984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57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Objetivos Primários </w:t>
            </w:r>
            <w:r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828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1731" w:type="dxa"/>
            <w:shd w:val="clear" w:color="auto" w:fill="E6E6E6"/>
          </w:tcPr>
          <w:p w:rsidR="00677219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3B647C">
        <w:tc>
          <w:tcPr>
            <w:tcW w:w="1742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Concepção</w:t>
            </w:r>
          </w:p>
        </w:tc>
        <w:tc>
          <w:tcPr>
            <w:tcW w:w="984" w:type="dxa"/>
          </w:tcPr>
          <w:p w:rsidR="00677219" w:rsidRDefault="00677219">
            <w:pPr>
              <w:pStyle w:val="Corpodetexto"/>
              <w:spacing w:before="60"/>
              <w:ind w:left="0"/>
            </w:pPr>
            <w:r>
              <w:t>I1</w:t>
            </w:r>
          </w:p>
        </w:tc>
        <w:tc>
          <w:tcPr>
            <w:tcW w:w="2571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Objetivo</w:t>
            </w:r>
          </w:p>
          <w:p w:rsidR="00677219" w:rsidRPr="00CA19BB" w:rsidRDefault="00CA19BB">
            <w:pPr>
              <w:pStyle w:val="Corpodetexto"/>
              <w:spacing w:before="60"/>
              <w:ind w:left="360"/>
            </w:pPr>
            <w:r w:rsidRPr="00CA19BB">
              <w:t>Especificar o Caso de Uso</w:t>
            </w:r>
            <w:r w:rsidR="0008024F">
              <w:t>: Cadastro de moto taxista</w:t>
            </w:r>
            <w:r w:rsidR="00F15B40">
              <w:t>s</w:t>
            </w:r>
            <w:r w:rsidR="00677219" w:rsidRPr="00CA19BB">
              <w:br/>
            </w:r>
            <w:r>
              <w:t>Cenário</w:t>
            </w:r>
            <w:r w:rsidR="0008024F">
              <w:t xml:space="preserve"> Cadastro de moto taxista</w:t>
            </w:r>
            <w:r w:rsidR="00F15B40">
              <w:t>s</w:t>
            </w:r>
            <w:bookmarkStart w:id="7" w:name="_GoBack"/>
            <w:bookmarkEnd w:id="7"/>
            <w:r w:rsidR="0008024F">
              <w:t xml:space="preserve"> com sucesso</w:t>
            </w:r>
          </w:p>
          <w:p w:rsidR="000E0472" w:rsidRPr="00CA19BB" w:rsidRDefault="000E0472" w:rsidP="003B647C">
            <w:pPr>
              <w:pStyle w:val="Corpodetexto"/>
              <w:spacing w:before="60"/>
              <w:ind w:left="360"/>
            </w:pPr>
            <w:r>
              <w:t xml:space="preserve">Estudo aprofundado na </w:t>
            </w:r>
            <w:r w:rsidR="003B647C">
              <w:t>Linguagem android</w:t>
            </w:r>
          </w:p>
        </w:tc>
        <w:tc>
          <w:tcPr>
            <w:tcW w:w="1828" w:type="dxa"/>
          </w:tcPr>
          <w:p w:rsidR="00677219" w:rsidRDefault="00CA19BB">
            <w:pPr>
              <w:pStyle w:val="Corpodetexto"/>
              <w:spacing w:before="60"/>
              <w:ind w:left="0"/>
            </w:pPr>
            <w:r>
              <w:t>Período</w:t>
            </w:r>
          </w:p>
          <w:p w:rsidR="00CA19BB" w:rsidRDefault="003B647C">
            <w:pPr>
              <w:pStyle w:val="Corpodetexto"/>
              <w:spacing w:before="60"/>
              <w:ind w:left="0"/>
            </w:pPr>
            <w:r>
              <w:t>30/10</w:t>
            </w:r>
            <w:r w:rsidR="00CA19BB">
              <w:t>/2013</w:t>
            </w:r>
          </w:p>
        </w:tc>
        <w:tc>
          <w:tcPr>
            <w:tcW w:w="1731" w:type="dxa"/>
          </w:tcPr>
          <w:p w:rsidR="00677219" w:rsidRDefault="003B647C">
            <w:pPr>
              <w:pStyle w:val="Corpodetexto"/>
              <w:spacing w:before="60"/>
              <w:ind w:left="0"/>
            </w:pPr>
            <w:r>
              <w:t>0</w:t>
            </w:r>
          </w:p>
        </w:tc>
      </w:tr>
      <w:tr w:rsidR="004F2A0C" w:rsidTr="003B647C">
        <w:tc>
          <w:tcPr>
            <w:tcW w:w="1742" w:type="dxa"/>
          </w:tcPr>
          <w:p w:rsidR="004F2A0C" w:rsidRDefault="004F2A0C">
            <w:pPr>
              <w:pStyle w:val="Corpodetexto"/>
              <w:spacing w:before="60"/>
              <w:ind w:left="0"/>
            </w:pPr>
            <w:r>
              <w:t>ENTREGA</w:t>
            </w:r>
          </w:p>
        </w:tc>
        <w:tc>
          <w:tcPr>
            <w:tcW w:w="984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257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  <w:tc>
          <w:tcPr>
            <w:tcW w:w="1828" w:type="dxa"/>
          </w:tcPr>
          <w:p w:rsidR="004F2A0C" w:rsidRDefault="004F2A0C" w:rsidP="002013C4">
            <w:pPr>
              <w:pStyle w:val="Corpodetexto"/>
              <w:spacing w:before="60"/>
              <w:ind w:left="0"/>
            </w:pPr>
            <w:r>
              <w:t>2014</w:t>
            </w:r>
          </w:p>
        </w:tc>
        <w:tc>
          <w:tcPr>
            <w:tcW w:w="1731" w:type="dxa"/>
          </w:tcPr>
          <w:p w:rsidR="004F2A0C" w:rsidRDefault="004F2A0C">
            <w:pPr>
              <w:pStyle w:val="Corpodetexto"/>
              <w:spacing w:before="60"/>
              <w:ind w:left="0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4F2A0C" w:rsidRPr="003F78EB" w:rsidRDefault="003B647C" w:rsidP="004F2A0C">
      <w:pPr>
        <w:pStyle w:val="Corpodetexto"/>
      </w:pPr>
      <w:r w:rsidRPr="003F78EB">
        <w:t>O software</w:t>
      </w:r>
      <w:r w:rsidR="001C0E4E" w:rsidRPr="003F78EB">
        <w:t xml:space="preserve"> será </w:t>
      </w:r>
      <w:r w:rsidR="00EB30D4" w:rsidRPr="003F78EB">
        <w:t>hospedado e atualizada na conta</w:t>
      </w:r>
      <w:r w:rsidR="00300460" w:rsidRPr="003F78EB">
        <w:t xml:space="preserve"> do github</w:t>
      </w:r>
      <w:r w:rsidR="00614AEE" w:rsidRPr="003F78EB">
        <w:t>,</w:t>
      </w:r>
      <w:r w:rsidR="00EB30D4" w:rsidRPr="003F78EB">
        <w:t xml:space="preserve"> onde </w:t>
      </w:r>
      <w:r w:rsidR="00701248" w:rsidRPr="003F78EB">
        <w:t>será</w:t>
      </w:r>
      <w:r w:rsidR="00EB30D4" w:rsidRPr="003F78EB">
        <w:t xml:space="preserve"> feito todo o controle de versão pelo responsável. As atualizações da documentação obedecerá critérios estabelecidos pelo colaborador do </w:t>
      </w:r>
      <w:r w:rsidR="00701248" w:rsidRPr="003F78EB">
        <w:t>projeto” Professor</w:t>
      </w:r>
      <w:r w:rsidR="00EB30D4" w:rsidRPr="003F78EB">
        <w:t xml:space="preserve"> Jarley</w:t>
      </w:r>
      <w:r w:rsidR="00701248" w:rsidRPr="003F78EB">
        <w:t>”.</w:t>
      </w:r>
      <w:r w:rsidR="00EB30D4" w:rsidRPr="003F78EB">
        <w:t xml:space="preserve"> </w:t>
      </w:r>
      <w:r w:rsidR="00701248" w:rsidRPr="003F78EB">
        <w:t>Já</w:t>
      </w:r>
      <w:r w:rsidR="00EB30D4" w:rsidRPr="003F78EB">
        <w:t xml:space="preserve"> na codificação o versionamento ocorrera num primeiro momento ate o dia 30 de outubro onde seguirá para sua segunda parte em 2014. Os testes no ambiente de produção ocorrerá tanto na plataforma android como também através da plataforma eclipse com a ajuda do EGit.</w:t>
      </w:r>
    </w:p>
    <w:p w:rsidR="00677219" w:rsidRDefault="00677219">
      <w:pPr>
        <w:pStyle w:val="Ttulo1"/>
      </w:pPr>
      <w:r>
        <w:t>Lições Aprendidas</w:t>
      </w:r>
    </w:p>
    <w:p w:rsidR="004F2A0C" w:rsidRPr="003F78EB" w:rsidRDefault="004F2A0C" w:rsidP="004F2A0C">
      <w:pPr>
        <w:pStyle w:val="Corpodetexto"/>
      </w:pPr>
      <w:r w:rsidRPr="003F78EB">
        <w:t>Para aplicações futuras</w:t>
      </w:r>
    </w:p>
    <w:p w:rsidR="008A3368" w:rsidRPr="003D61CB" w:rsidRDefault="008A3368"/>
    <w:sectPr w:rsidR="008A3368" w:rsidRPr="003D61CB" w:rsidSect="006F052B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7E19" w:rsidRDefault="00D57E19">
      <w:r>
        <w:separator/>
      </w:r>
    </w:p>
  </w:endnote>
  <w:endnote w:type="continuationSeparator" w:id="0">
    <w:p w:rsidR="00D57E19" w:rsidRDefault="00D57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r>
            <w:t xml:space="preserve">MeuProjeto.net, </w:t>
          </w:r>
          <w:r w:rsidR="00166AA8">
            <w:fldChar w:fldCharType="begin"/>
          </w:r>
          <w:r>
            <w:instrText xml:space="preserve"> DATE \@ "yyyy" </w:instrText>
          </w:r>
          <w:r w:rsidR="00166AA8">
            <w:fldChar w:fldCharType="separate"/>
          </w:r>
          <w:r w:rsidR="00F15B40">
            <w:rPr>
              <w:noProof/>
            </w:rPr>
            <w:t>2013</w:t>
          </w:r>
          <w:r w:rsidR="00166AA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166AA8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166AA8">
            <w:rPr>
              <w:rStyle w:val="Nmerodepgina"/>
            </w:rPr>
            <w:fldChar w:fldCharType="separate"/>
          </w:r>
          <w:r w:rsidR="00F15B40">
            <w:rPr>
              <w:rStyle w:val="Nmerodepgina"/>
              <w:noProof/>
            </w:rPr>
            <w:t>1</w:t>
          </w:r>
          <w:r w:rsidR="00166AA8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r w:rsidR="00D57E19">
            <w:fldChar w:fldCharType="begin"/>
          </w:r>
          <w:r w:rsidR="00D57E19">
            <w:instrText xml:space="preserve"> NUMPAGES  \* MERGEFORMAT </w:instrText>
          </w:r>
          <w:r w:rsidR="00D57E19">
            <w:fldChar w:fldCharType="separate"/>
          </w:r>
          <w:r w:rsidR="00F15B40" w:rsidRPr="00F15B40">
            <w:rPr>
              <w:rStyle w:val="Nmerodepgina"/>
              <w:noProof/>
              <w:lang w:val="en-US"/>
            </w:rPr>
            <w:t>2</w:t>
          </w:r>
          <w:r w:rsidR="00D57E19">
            <w:rPr>
              <w:rStyle w:val="Nmerodepgina"/>
              <w:noProof/>
              <w:lang w:val="en-US"/>
            </w:rPr>
            <w:fldChar w:fldCharType="end"/>
          </w:r>
        </w:p>
      </w:tc>
    </w:tr>
  </w:tbl>
  <w:p w:rsidR="00677219" w:rsidRDefault="0067721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7E19" w:rsidRDefault="00D57E19">
      <w:r>
        <w:separator/>
      </w:r>
    </w:p>
  </w:footnote>
  <w:footnote w:type="continuationSeparator" w:id="0">
    <w:p w:rsidR="00D57E19" w:rsidRDefault="00D57E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166AA8" w:rsidP="008A3368">
          <w:r>
            <w:fldChar w:fldCharType="begin"/>
          </w:r>
          <w:r w:rsidR="00664F1F">
            <w:instrText xml:space="preserve"> SUBJECT  \* MERGEFORMAT </w:instrText>
          </w:r>
          <w:r>
            <w:fldChar w:fldCharType="separate"/>
          </w:r>
          <w:r w:rsidR="001405EF">
            <w:t>&lt;&lt;MotoTaxiJÁ</w:t>
          </w:r>
          <w:r w:rsidR="00864830">
            <w:t>&gt;&gt;</w:t>
          </w:r>
          <w:r>
            <w:fldChar w:fldCharType="end"/>
          </w:r>
        </w:p>
      </w:tc>
      <w:tc>
        <w:tcPr>
          <w:tcW w:w="3179" w:type="dxa"/>
        </w:tcPr>
        <w:p w:rsidR="00677219" w:rsidRDefault="00677219">
          <w:pPr>
            <w:tabs>
              <w:tab w:val="left" w:pos="1135"/>
            </w:tabs>
            <w:spacing w:before="40"/>
            <w:ind w:right="68"/>
          </w:pP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1405EF">
          <w:r>
            <w:t xml:space="preserve">  Data: 22/09/2013</w:t>
          </w:r>
        </w:p>
      </w:tc>
    </w:tr>
  </w:tbl>
  <w:p w:rsidR="00677219" w:rsidRDefault="0067721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AE777B"/>
    <w:multiLevelType w:val="multilevel"/>
    <w:tmpl w:val="188404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10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4830"/>
    <w:rsid w:val="0008024F"/>
    <w:rsid w:val="000C5FC2"/>
    <w:rsid w:val="000E0472"/>
    <w:rsid w:val="000E5BE9"/>
    <w:rsid w:val="001405EF"/>
    <w:rsid w:val="00157085"/>
    <w:rsid w:val="00166AA8"/>
    <w:rsid w:val="00191EBA"/>
    <w:rsid w:val="001B10D6"/>
    <w:rsid w:val="001C0E4E"/>
    <w:rsid w:val="002013C4"/>
    <w:rsid w:val="002F5C3B"/>
    <w:rsid w:val="00300460"/>
    <w:rsid w:val="00375681"/>
    <w:rsid w:val="003B647C"/>
    <w:rsid w:val="003D25B8"/>
    <w:rsid w:val="003D61CB"/>
    <w:rsid w:val="003F78EB"/>
    <w:rsid w:val="0047276E"/>
    <w:rsid w:val="00474BE6"/>
    <w:rsid w:val="004F2A0C"/>
    <w:rsid w:val="004F4A3E"/>
    <w:rsid w:val="00614AEE"/>
    <w:rsid w:val="00615BFC"/>
    <w:rsid w:val="00664F1F"/>
    <w:rsid w:val="00677219"/>
    <w:rsid w:val="006A104F"/>
    <w:rsid w:val="006D5D5C"/>
    <w:rsid w:val="006F052B"/>
    <w:rsid w:val="00701248"/>
    <w:rsid w:val="00780AE5"/>
    <w:rsid w:val="00795824"/>
    <w:rsid w:val="007A7B21"/>
    <w:rsid w:val="007D66E0"/>
    <w:rsid w:val="00864830"/>
    <w:rsid w:val="008A3368"/>
    <w:rsid w:val="008A7EA4"/>
    <w:rsid w:val="00946470"/>
    <w:rsid w:val="009E559A"/>
    <w:rsid w:val="00A75F3C"/>
    <w:rsid w:val="00AD2E73"/>
    <w:rsid w:val="00BB2F3D"/>
    <w:rsid w:val="00BC2E59"/>
    <w:rsid w:val="00C34C28"/>
    <w:rsid w:val="00CA19BB"/>
    <w:rsid w:val="00D55B6A"/>
    <w:rsid w:val="00D57E19"/>
    <w:rsid w:val="00D9116D"/>
    <w:rsid w:val="00DE1B01"/>
    <w:rsid w:val="00E235F9"/>
    <w:rsid w:val="00E56E4A"/>
    <w:rsid w:val="00E61949"/>
    <w:rsid w:val="00EB30D4"/>
    <w:rsid w:val="00ED6FF6"/>
    <w:rsid w:val="00EE284F"/>
    <w:rsid w:val="00F15B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C6C495F-A694-4150-B48E-6405BC0AE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052B"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rsid w:val="006F052B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6F052B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6F052B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6F052B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6F052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F052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6F052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6F052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6F052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6F052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6F052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6F052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6F052B"/>
    <w:pPr>
      <w:ind w:left="900" w:hanging="900"/>
    </w:pPr>
  </w:style>
  <w:style w:type="paragraph" w:styleId="Sumrio1">
    <w:name w:val="toc 1"/>
    <w:basedOn w:val="Normal"/>
    <w:next w:val="Normal"/>
    <w:semiHidden/>
    <w:rsid w:val="006F052B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6F052B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6F052B"/>
    <w:pPr>
      <w:ind w:left="400"/>
    </w:pPr>
    <w:rPr>
      <w:szCs w:val="24"/>
    </w:rPr>
  </w:style>
  <w:style w:type="paragraph" w:styleId="Cabealho">
    <w:name w:val="header"/>
    <w:basedOn w:val="Normal"/>
    <w:semiHidden/>
    <w:rsid w:val="006F052B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6F052B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6F052B"/>
  </w:style>
  <w:style w:type="paragraph" w:customStyle="1" w:styleId="Tabletext">
    <w:name w:val="Tabletext"/>
    <w:basedOn w:val="Normal"/>
    <w:rsid w:val="006F052B"/>
    <w:pPr>
      <w:keepLines/>
      <w:spacing w:after="120"/>
    </w:pPr>
  </w:style>
  <w:style w:type="paragraph" w:styleId="Corpodetexto">
    <w:name w:val="Body Text"/>
    <w:basedOn w:val="Normal"/>
    <w:link w:val="CorpodetextoChar"/>
    <w:rsid w:val="006F052B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6F052B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6F052B"/>
    <w:pPr>
      <w:ind w:left="720" w:hanging="432"/>
    </w:pPr>
  </w:style>
  <w:style w:type="paragraph" w:customStyle="1" w:styleId="Bullet2">
    <w:name w:val="Bullet2"/>
    <w:basedOn w:val="Normal"/>
    <w:rsid w:val="006F052B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6F05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6F05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6F05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6F052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6F052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6F052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6F052B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6F052B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6F052B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6F052B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6F052B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6F052B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6F052B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6F052B"/>
    <w:rPr>
      <w:i/>
      <w:color w:val="0000FF"/>
    </w:rPr>
  </w:style>
  <w:style w:type="paragraph" w:styleId="Recuodecorpodetexto">
    <w:name w:val="Body Text Indent"/>
    <w:basedOn w:val="Normal"/>
    <w:semiHidden/>
    <w:rsid w:val="006F052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6F052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6F052B"/>
    <w:pPr>
      <w:widowControl/>
      <w:numPr>
        <w:numId w:val="1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6F052B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rsid w:val="006F05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rsid w:val="006F052B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6F052B"/>
    <w:rPr>
      <w:b/>
      <w:bCs/>
    </w:rPr>
  </w:style>
  <w:style w:type="paragraph" w:customStyle="1" w:styleId="infoblue0">
    <w:name w:val="infoblue"/>
    <w:basedOn w:val="Normal"/>
    <w:rsid w:val="006F052B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6F052B"/>
    <w:rPr>
      <w:color w:val="800080"/>
      <w:u w:val="single"/>
    </w:rPr>
  </w:style>
  <w:style w:type="character" w:styleId="Refdecomentrio">
    <w:name w:val="annotation reference"/>
    <w:semiHidden/>
    <w:rsid w:val="006F052B"/>
    <w:rPr>
      <w:sz w:val="16"/>
      <w:szCs w:val="16"/>
    </w:rPr>
  </w:style>
  <w:style w:type="paragraph" w:styleId="Textodecomentrio">
    <w:name w:val="annotation text"/>
    <w:basedOn w:val="Normal"/>
    <w:semiHidden/>
    <w:rsid w:val="006F052B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6F052B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6F052B"/>
  </w:style>
  <w:style w:type="character" w:customStyle="1" w:styleId="spelle">
    <w:name w:val="spelle"/>
    <w:basedOn w:val="Fontepargpadro"/>
    <w:rsid w:val="006F052B"/>
  </w:style>
  <w:style w:type="paragraph" w:customStyle="1" w:styleId="CommentSubject">
    <w:name w:val="Comment Subject"/>
    <w:basedOn w:val="Textodecomentrio"/>
    <w:next w:val="Textodecomentrio"/>
    <w:semiHidden/>
    <w:rsid w:val="006F052B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B10D6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37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3AB45-1137-4713-A124-366B0A7DB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41</TotalTime>
  <Pages>2</Pages>
  <Words>415</Words>
  <Characters>2246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josimar</dc:creator>
  <cp:keywords/>
  <cp:lastModifiedBy>josimar</cp:lastModifiedBy>
  <cp:revision>18</cp:revision>
  <cp:lastPrinted>2013-09-25T03:15:00Z</cp:lastPrinted>
  <dcterms:created xsi:type="dcterms:W3CDTF">2013-09-25T19:03:00Z</dcterms:created>
  <dcterms:modified xsi:type="dcterms:W3CDTF">2013-10-02T19:07:00Z</dcterms:modified>
</cp:coreProperties>
</file>