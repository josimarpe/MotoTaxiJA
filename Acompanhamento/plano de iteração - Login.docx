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3220DF">
      <w:pPr>
        <w:pStyle w:val="Ttulo"/>
      </w:pPr>
      <w:r>
        <w:t>MotoTaxiJÁ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220DF">
        <w:tc>
          <w:tcPr>
            <w:tcW w:w="4608" w:type="dxa"/>
          </w:tcPr>
          <w:p w:rsidR="003220DF" w:rsidRDefault="00115DBE">
            <w:r>
              <w:t>Organização do projeto MotoTaxiJÁ em pastas</w:t>
            </w:r>
          </w:p>
        </w:tc>
        <w:tc>
          <w:tcPr>
            <w:tcW w:w="1872" w:type="dxa"/>
          </w:tcPr>
          <w:p w:rsidR="003220DF" w:rsidRDefault="00115DBE">
            <w:r>
              <w:t>03/10/2013</w:t>
            </w:r>
          </w:p>
        </w:tc>
      </w:tr>
      <w:tr w:rsidR="00115DBE">
        <w:tc>
          <w:tcPr>
            <w:tcW w:w="4608" w:type="dxa"/>
          </w:tcPr>
          <w:p w:rsidR="00115DBE" w:rsidRDefault="00741F7A">
            <w:r>
              <w:t>Criaç</w:t>
            </w:r>
            <w:r w:rsidR="00DD2DB5">
              <w:t>ão do caso de uso realizar L</w:t>
            </w:r>
            <w:r>
              <w:t>ogin</w:t>
            </w:r>
          </w:p>
        </w:tc>
        <w:tc>
          <w:tcPr>
            <w:tcW w:w="1872" w:type="dxa"/>
          </w:tcPr>
          <w:p w:rsidR="00115DBE" w:rsidRPr="00741F7A" w:rsidRDefault="00741F7A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/11/2013</w:t>
            </w:r>
          </w:p>
        </w:tc>
      </w:tr>
      <w:tr w:rsidR="00115DBE">
        <w:tc>
          <w:tcPr>
            <w:tcW w:w="4608" w:type="dxa"/>
          </w:tcPr>
          <w:p w:rsidR="00115DBE" w:rsidRDefault="00741F7A">
            <w:r>
              <w:t xml:space="preserve">Atualização da documentação antiga e elaboração </w:t>
            </w:r>
            <w:r w:rsidR="00E42BA7">
              <w:t>dos novos</w:t>
            </w:r>
            <w:r>
              <w:t xml:space="preserve"> itens de configuração.</w:t>
            </w:r>
          </w:p>
        </w:tc>
        <w:tc>
          <w:tcPr>
            <w:tcW w:w="1872" w:type="dxa"/>
          </w:tcPr>
          <w:p w:rsidR="00115DBE" w:rsidRPr="00741F7A" w:rsidRDefault="00741F7A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/11/2013</w:t>
            </w:r>
          </w:p>
        </w:tc>
      </w:tr>
      <w:tr w:rsidR="00115DBE">
        <w:tc>
          <w:tcPr>
            <w:tcW w:w="4608" w:type="dxa"/>
          </w:tcPr>
          <w:p w:rsidR="00115DBE" w:rsidRDefault="00404C78">
            <w:r>
              <w:t>Criação do plano de iteração - Login</w:t>
            </w:r>
          </w:p>
        </w:tc>
        <w:tc>
          <w:tcPr>
            <w:tcW w:w="1872" w:type="dxa"/>
          </w:tcPr>
          <w:p w:rsidR="00115DBE" w:rsidRDefault="00404C78">
            <w:r>
              <w:t>27/11/1013</w:t>
            </w:r>
          </w:p>
        </w:tc>
      </w:tr>
      <w:tr w:rsidR="00741F7A">
        <w:tc>
          <w:tcPr>
            <w:tcW w:w="4608" w:type="dxa"/>
          </w:tcPr>
          <w:p w:rsidR="00741F7A" w:rsidRDefault="00404C78">
            <w:r>
              <w:t>Atualização do documento de arquitetura</w:t>
            </w:r>
          </w:p>
        </w:tc>
        <w:tc>
          <w:tcPr>
            <w:tcW w:w="1872" w:type="dxa"/>
          </w:tcPr>
          <w:p w:rsidR="00741F7A" w:rsidRDefault="00404C78">
            <w:r>
              <w:t>27/11/2013</w:t>
            </w:r>
          </w:p>
        </w:tc>
      </w:tr>
      <w:tr w:rsidR="00741F7A">
        <w:tc>
          <w:tcPr>
            <w:tcW w:w="4608" w:type="dxa"/>
          </w:tcPr>
          <w:p w:rsidR="00741F7A" w:rsidRDefault="00404C78">
            <w:r>
              <w:t>Elaborar tela de Login no eclipse com Android ADT</w:t>
            </w:r>
          </w:p>
        </w:tc>
        <w:tc>
          <w:tcPr>
            <w:tcW w:w="1872" w:type="dxa"/>
          </w:tcPr>
          <w:p w:rsidR="00741F7A" w:rsidRDefault="00404C78">
            <w:r>
              <w:t>27/11/2013</w:t>
            </w:r>
          </w:p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tr w:rsidR="00741F7A">
        <w:tc>
          <w:tcPr>
            <w:tcW w:w="4608" w:type="dxa"/>
          </w:tcPr>
          <w:p w:rsidR="00741F7A" w:rsidRDefault="00741F7A"/>
        </w:tc>
        <w:tc>
          <w:tcPr>
            <w:tcW w:w="1872" w:type="dxa"/>
          </w:tcPr>
          <w:p w:rsidR="00741F7A" w:rsidRDefault="00741F7A"/>
        </w:tc>
      </w:tr>
      <w:bookmarkEnd w:id="0"/>
    </w:tbl>
    <w:p w:rsidR="0095311D" w:rsidRDefault="0095311D">
      <w:pPr>
        <w:pStyle w:val="Corpodetexto"/>
        <w:ind w:left="0"/>
      </w:pP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992"/>
        <w:gridCol w:w="851"/>
        <w:gridCol w:w="1559"/>
        <w:gridCol w:w="850"/>
        <w:gridCol w:w="993"/>
        <w:gridCol w:w="850"/>
        <w:gridCol w:w="803"/>
      </w:tblGrid>
      <w:tr w:rsidR="00E62681" w:rsidTr="00704683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2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E62681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 uma conta no github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noWrap/>
            <w:vAlign w:val="bottom"/>
          </w:tcPr>
          <w:p w:rsidR="00E62681" w:rsidRDefault="00A0140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E62681">
              <w:rPr>
                <w:rFonts w:ascii="Arial" w:hAnsi="Arial" w:cs="Arial"/>
              </w:rPr>
              <w:t>%</w:t>
            </w:r>
          </w:p>
        </w:tc>
        <w:tc>
          <w:tcPr>
            <w:tcW w:w="1559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Site</w:t>
            </w:r>
            <w:r w:rsidR="00E62681">
              <w:rPr>
                <w:rFonts w:ascii="Arial" w:hAnsi="Arial" w:cs="Arial"/>
              </w:rPr>
              <w:t xml:space="preserve"> do github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 w:rsidP="00DE4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741F7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  <w:r w:rsidR="00704683">
              <w:rPr>
                <w:rFonts w:ascii="Arial" w:hAnsi="Arial" w:cs="Arial"/>
                <w:lang w:eastAsia="ja-JP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E62681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404C78" w:rsidP="003220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E62681" w:rsidRPr="003220DF">
              <w:rPr>
                <w:rFonts w:ascii="Arial" w:hAnsi="Arial" w:cs="Arial"/>
              </w:rPr>
              <w:t xml:space="preserve"> documento de visão, plano de projeto, lista de itens de trabalho e de risco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noWrap/>
            <w:vAlign w:val="bottom"/>
          </w:tcPr>
          <w:p w:rsidR="00E62681" w:rsidRDefault="00741F7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E62681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83AA2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83AA2" w:rsidRDefault="00783AA2" w:rsidP="00783AA2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 xml:space="preserve">Criar </w:t>
            </w:r>
            <w:r>
              <w:rPr>
                <w:rFonts w:ascii="Arial" w:hAnsi="Arial" w:cs="Arial"/>
              </w:rPr>
              <w:lastRenderedPageBreak/>
              <w:t>Especificação de requisitos</w:t>
            </w:r>
            <w:r w:rsidR="00115DBE">
              <w:rPr>
                <w:rFonts w:ascii="Arial" w:hAnsi="Arial" w:cs="Arial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Default="00491D53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992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noWrap/>
            <w:vAlign w:val="bottom"/>
          </w:tcPr>
          <w:p w:rsidR="00783AA2" w:rsidRDefault="00741F7A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83AA2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</w:t>
            </w:r>
            <w:r>
              <w:rPr>
                <w:rFonts w:ascii="Arial" w:hAnsi="Arial" w:cs="Arial"/>
              </w:rPr>
              <w:lastRenderedPageBreak/>
              <w:t>t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Default="00491D53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03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504F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D504F5" w:rsidRDefault="00D504F5" w:rsidP="00D504F5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lastRenderedPageBreak/>
              <w:t>Baixar e configurar ambiente de desenvolvimento android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Default="00491D53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992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noWrap/>
            <w:vAlign w:val="bottom"/>
          </w:tcPr>
          <w:p w:rsidR="00D504F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504F5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D504F5" w:rsidRDefault="00681230" w:rsidP="00D504F5">
            <w:pPr>
              <w:jc w:val="right"/>
              <w:rPr>
                <w:rFonts w:ascii="Arial" w:hAnsi="Arial" w:cs="Arial"/>
              </w:rPr>
            </w:pPr>
            <w:hyperlink r:id="rId7" w:history="1">
              <w:r w:rsidR="00D504F5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Default="00491D53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  <w:r w:rsidR="00D504F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3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662B5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1662B5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de Login no Android com ADT Plugin</w:t>
            </w:r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noWrap/>
            <w:vAlign w:val="bottom"/>
          </w:tcPr>
          <w:p w:rsidR="001662B5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559" w:type="dxa"/>
            <w:noWrap/>
            <w:vAlign w:val="bottom"/>
          </w:tcPr>
          <w:p w:rsidR="001662B5" w:rsidRDefault="00681230" w:rsidP="00D504F5">
            <w:pPr>
              <w:jc w:val="right"/>
            </w:pPr>
            <w:hyperlink r:id="rId8" w:history="1">
              <w:r w:rsidR="00741F7A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1662B5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1662B5" w:rsidRDefault="00741F7A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03" w:type="dxa"/>
            <w:noWrap/>
            <w:vAlign w:val="bottom"/>
          </w:tcPr>
          <w:p w:rsidR="001662B5" w:rsidRDefault="00741F7A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404C78" w:rsidTr="00704683">
        <w:trPr>
          <w:gridAfter w:val="8"/>
          <w:wAfter w:w="7749" w:type="dxa"/>
          <w:trHeight w:val="255"/>
        </w:trPr>
        <w:tc>
          <w:tcPr>
            <w:tcW w:w="1714" w:type="dxa"/>
            <w:noWrap/>
            <w:vAlign w:val="bottom"/>
          </w:tcPr>
          <w:p w:rsidR="00404C78" w:rsidRDefault="00404C78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741F7A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41F7A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noWrap/>
            <w:vAlign w:val="bottom"/>
          </w:tcPr>
          <w:p w:rsidR="00741F7A" w:rsidRDefault="00741F7A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</w:tr>
      <w:tr w:rsidR="00741F7A" w:rsidTr="00704683">
        <w:trPr>
          <w:trHeight w:val="255"/>
        </w:trPr>
        <w:tc>
          <w:tcPr>
            <w:tcW w:w="1714" w:type="dxa"/>
            <w:noWrap/>
            <w:vAlign w:val="bottom"/>
          </w:tcPr>
          <w:p w:rsidR="00741F7A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noWrap/>
            <w:vAlign w:val="bottom"/>
          </w:tcPr>
          <w:p w:rsidR="00741F7A" w:rsidRDefault="00741F7A" w:rsidP="00D504F5">
            <w:pPr>
              <w:jc w:val="right"/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741F7A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741F7A" w:rsidRDefault="00741F7A" w:rsidP="00D504F5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741F7A">
            <w:pPr>
              <w:pStyle w:val="Corpodetexto"/>
              <w:ind w:left="0"/>
            </w:pPr>
            <w:r>
              <w:t>10</w:t>
            </w:r>
            <w:r w:rsidR="001662B5">
              <w:t>0</w:t>
            </w:r>
            <w:r w:rsidR="005A1EE9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Escolha do Servidor a ser utilizado “</w:t>
            </w:r>
            <w:r w:rsidR="00491D53">
              <w:t>Apache</w:t>
            </w:r>
            <w:r w:rsidR="00564DDB">
              <w:t xml:space="preserve"> Toncat”</w:t>
            </w:r>
            <w:r w:rsidR="008E768A">
              <w:t>.</w:t>
            </w:r>
          </w:p>
        </w:tc>
      </w:tr>
      <w:tr w:rsidR="00741F7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404C78">
            <w:pPr>
              <w:pStyle w:val="Corpodetexto"/>
              <w:ind w:left="0"/>
            </w:pPr>
            <w:r>
              <w:t>Criação tela de Login</w:t>
            </w:r>
            <w:r w:rsidR="00741F7A">
              <w:t xml:space="preserve"> no ambiente eclipse</w:t>
            </w:r>
            <w:r>
              <w:t xml:space="preserve"> com Android ADT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404C78">
            <w:pPr>
              <w:pStyle w:val="Corpodetexto"/>
              <w:ind w:left="0"/>
            </w:pPr>
            <w:r>
              <w:t>7</w:t>
            </w:r>
            <w:r w:rsidR="00741F7A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Default="00404C78">
            <w:pPr>
              <w:pStyle w:val="Corpodetexto"/>
              <w:ind w:left="0"/>
            </w:pPr>
            <w:r>
              <w:t xml:space="preserve">Erro referente emulador, precisando adicionar mais memória </w:t>
            </w:r>
            <w:r w:rsidR="00564DDB">
              <w:t xml:space="preserve">. </w:t>
            </w:r>
          </w:p>
        </w:tc>
      </w:tr>
      <w:tr w:rsidR="00564DD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Default="00564DDB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Construção do caso de uso Realizar Login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564DDB" w:rsidRPr="00564DDB" w:rsidRDefault="00564DDB" w:rsidP="00323903">
            <w:pPr>
              <w:widowControl/>
              <w:spacing w:line="240" w:lineRule="auto"/>
              <w:rPr>
                <w:lang w:val="en-US"/>
              </w:rPr>
            </w:pPr>
            <w:r>
              <w:t>27</w:t>
            </w:r>
            <w:r>
              <w:rPr>
                <w:lang w:val="en-US"/>
              </w:rPr>
              <w:t>/11/2013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Josimar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 w:rsidP="009F5177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  <w:r>
              <w:t>Amarelo</w:t>
            </w:r>
          </w:p>
        </w:tc>
      </w:tr>
      <w:tr w:rsidR="00564DDB" w:rsidRPr="00F8546E">
        <w:tc>
          <w:tcPr>
            <w:tcW w:w="1778" w:type="dxa"/>
          </w:tcPr>
          <w:p w:rsidR="00564DDB" w:rsidRDefault="00564DDB">
            <w:pPr>
              <w:spacing w:before="40" w:after="40"/>
            </w:pPr>
          </w:p>
        </w:tc>
        <w:tc>
          <w:tcPr>
            <w:tcW w:w="3765" w:type="dxa"/>
          </w:tcPr>
          <w:p w:rsidR="00564DDB" w:rsidRDefault="00564DDB" w:rsidP="00323903">
            <w:pPr>
              <w:widowControl/>
              <w:spacing w:line="240" w:lineRule="auto"/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404C78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Toda documentação está em 6</w:t>
      </w:r>
      <w:r w:rsidR="00F405E1" w:rsidRPr="00F405E1">
        <w:rPr>
          <w:rFonts w:ascii="Times New Roman" w:hAnsi="Times New Roman"/>
          <w:color w:val="auto"/>
        </w:rPr>
        <w:t>0% de acordo com o que foi pedido.</w:t>
      </w:r>
    </w:p>
    <w:p w:rsidR="00F405E1" w:rsidRPr="00F405E1" w:rsidRDefault="00404C78" w:rsidP="00F405E1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Estudo da plataforma está em 7</w:t>
      </w:r>
      <w:r w:rsidR="00F405E1" w:rsidRPr="00F405E1">
        <w:rPr>
          <w:rFonts w:ascii="Times New Roman" w:hAnsi="Times New Roman"/>
          <w:color w:val="auto"/>
        </w:rPr>
        <w:t>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</w:t>
      </w:r>
      <w:r w:rsidR="00564DDB">
        <w:rPr>
          <w:rFonts w:ascii="Times New Roman" w:hAnsi="Times New Roman"/>
          <w:color w:val="auto"/>
        </w:rPr>
        <w:t>i pedido até o momento está em 7</w:t>
      </w:r>
      <w:r w:rsidRPr="00E9588E">
        <w:rPr>
          <w:rFonts w:ascii="Times New Roman" w:hAnsi="Times New Roman"/>
          <w:color w:val="auto"/>
        </w:rPr>
        <w:t>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Configuração do ambiente de desenvolvimento foi instalada para que os treinamentos na ferramenta possa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Default="00F405E1">
      <w:pPr>
        <w:pStyle w:val="InfoBluelistitem"/>
        <w:rPr>
          <w:rFonts w:ascii="Times New Roman" w:hAnsi="Times New Roman"/>
          <w:color w:val="auto"/>
        </w:rPr>
      </w:pPr>
      <w:r w:rsidRPr="00BB3926">
        <w:rPr>
          <w:rFonts w:ascii="Times New Roman" w:hAnsi="Times New Roman"/>
          <w:color w:val="auto"/>
        </w:rPr>
        <w:t xml:space="preserve">Para o </w:t>
      </w:r>
      <w:r w:rsidR="00404C78">
        <w:rPr>
          <w:rFonts w:ascii="Times New Roman" w:hAnsi="Times New Roman"/>
          <w:color w:val="auto"/>
        </w:rPr>
        <w:t>Login</w:t>
      </w:r>
      <w:r w:rsidRPr="00BB3926">
        <w:rPr>
          <w:rFonts w:ascii="Times New Roman" w:hAnsi="Times New Roman"/>
          <w:color w:val="auto"/>
        </w:rPr>
        <w:t xml:space="preserve"> de moto taxista foram definidos testes para o caso de uso, em relação aos parâmetros a serem digitados.</w:t>
      </w:r>
    </w:p>
    <w:p w:rsidR="00564DDB" w:rsidRPr="00BB3926" w:rsidRDefault="00564DDB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Para o Login do </w:t>
      </w:r>
      <w:r w:rsidR="004D56EA">
        <w:rPr>
          <w:rFonts w:ascii="Times New Roman" w:hAnsi="Times New Roman"/>
          <w:color w:val="auto"/>
        </w:rPr>
        <w:t>Moto Taxista</w:t>
      </w:r>
      <w:bookmarkStart w:id="1" w:name="_GoBack"/>
      <w:bookmarkEnd w:id="1"/>
      <w:r w:rsidR="00D50F5C">
        <w:rPr>
          <w:rFonts w:ascii="Times New Roman" w:hAnsi="Times New Roman"/>
          <w:color w:val="auto"/>
        </w:rPr>
        <w:t xml:space="preserve"> definidos testes de validação do Login e senha apresentados na App Android.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>O cronograma da entrega da documentação a ser posicionada no github atrasou em 1 dia.</w:t>
      </w:r>
    </w:p>
    <w:p w:rsidR="00D50F5C" w:rsidRDefault="00D50F5C" w:rsidP="00BB3926">
      <w:pPr>
        <w:widowControl/>
        <w:spacing w:line="240" w:lineRule="auto"/>
        <w:ind w:left="720"/>
      </w:pPr>
      <w:r>
        <w:t>Novos Itens de configuração foram pedidos, embora tenha atrasos na equipe tudo ocorre conforme planejado.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230" w:rsidRDefault="00681230">
      <w:r>
        <w:separator/>
      </w:r>
    </w:p>
  </w:endnote>
  <w:endnote w:type="continuationSeparator" w:id="0">
    <w:p w:rsidR="00681230" w:rsidRDefault="00681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404C78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D56E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4D56EA" w:rsidRPr="004D56EA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230" w:rsidRDefault="00681230">
      <w:r>
        <w:separator/>
      </w:r>
    </w:p>
  </w:footnote>
  <w:footnote w:type="continuationSeparator" w:id="0">
    <w:p w:rsidR="00681230" w:rsidRDefault="00681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r>
            <w:t>MotoTaxiJÁ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491D53">
          <w:r>
            <w:t xml:space="preserve">  Data:  02/10/2013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15DBE"/>
    <w:rsid w:val="00153634"/>
    <w:rsid w:val="001662B5"/>
    <w:rsid w:val="00264FEB"/>
    <w:rsid w:val="00286E11"/>
    <w:rsid w:val="003220DF"/>
    <w:rsid w:val="00323903"/>
    <w:rsid w:val="003A4CCB"/>
    <w:rsid w:val="003C7643"/>
    <w:rsid w:val="003E0AA6"/>
    <w:rsid w:val="00404C78"/>
    <w:rsid w:val="004901D6"/>
    <w:rsid w:val="00491D53"/>
    <w:rsid w:val="004D115C"/>
    <w:rsid w:val="004D56EA"/>
    <w:rsid w:val="004E363F"/>
    <w:rsid w:val="00537BAC"/>
    <w:rsid w:val="00564DDB"/>
    <w:rsid w:val="005A1EE9"/>
    <w:rsid w:val="005E24A3"/>
    <w:rsid w:val="006664E6"/>
    <w:rsid w:val="00681230"/>
    <w:rsid w:val="006E645F"/>
    <w:rsid w:val="00704683"/>
    <w:rsid w:val="00714816"/>
    <w:rsid w:val="00732852"/>
    <w:rsid w:val="00741F7A"/>
    <w:rsid w:val="00783AA2"/>
    <w:rsid w:val="007907D1"/>
    <w:rsid w:val="007D6974"/>
    <w:rsid w:val="00805ADB"/>
    <w:rsid w:val="008E768A"/>
    <w:rsid w:val="008F18AF"/>
    <w:rsid w:val="008F721A"/>
    <w:rsid w:val="0091713B"/>
    <w:rsid w:val="009310F6"/>
    <w:rsid w:val="0095311D"/>
    <w:rsid w:val="00993DB8"/>
    <w:rsid w:val="009D6FF4"/>
    <w:rsid w:val="009E308F"/>
    <w:rsid w:val="00A0140F"/>
    <w:rsid w:val="00A26F9B"/>
    <w:rsid w:val="00A51B16"/>
    <w:rsid w:val="00A85FCB"/>
    <w:rsid w:val="00B20A98"/>
    <w:rsid w:val="00B46D12"/>
    <w:rsid w:val="00B62FCD"/>
    <w:rsid w:val="00BB3926"/>
    <w:rsid w:val="00C21148"/>
    <w:rsid w:val="00D243F0"/>
    <w:rsid w:val="00D504F5"/>
    <w:rsid w:val="00D50F5C"/>
    <w:rsid w:val="00DD2DB5"/>
    <w:rsid w:val="00DF39E9"/>
    <w:rsid w:val="00E42BA7"/>
    <w:rsid w:val="00E62681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048BD32-708D-4412-A370-E27700D9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2104</TotalTime>
  <Pages>3</Pages>
  <Words>610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josimar</cp:lastModifiedBy>
  <cp:revision>35</cp:revision>
  <cp:lastPrinted>2013-09-26T21:07:00Z</cp:lastPrinted>
  <dcterms:created xsi:type="dcterms:W3CDTF">2013-09-26T20:46:00Z</dcterms:created>
  <dcterms:modified xsi:type="dcterms:W3CDTF">2013-11-27T15:47:00Z</dcterms:modified>
</cp:coreProperties>
</file>