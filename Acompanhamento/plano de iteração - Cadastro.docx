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3220DF">
      <w:pPr>
        <w:pStyle w:val="Ttulo"/>
      </w:pPr>
      <w:r>
        <w:t>MotoTaxiJÁ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/>
    <w:p w:rsidR="008E768A" w:rsidRDefault="0095311D" w:rsidP="008E768A">
      <w:pPr>
        <w:pStyle w:val="Ttulo1"/>
        <w:numPr>
          <w:ilvl w:val="0"/>
          <w:numId w:val="42"/>
        </w:numPr>
      </w:pPr>
      <w:r>
        <w:t>Principais Marcos</w:t>
      </w:r>
    </w:p>
    <w:p w:rsidR="0095311D" w:rsidRPr="003220DF" w:rsidRDefault="0095311D" w:rsidP="008E768A">
      <w:pPr>
        <w:pStyle w:val="Ttulo1"/>
        <w:ind w:left="360"/>
      </w:pPr>
      <w:r w:rsidRPr="009310F6">
        <w:rPr>
          <w:vanish/>
        </w:rPr>
        <w:t>[</w:t>
      </w:r>
      <w:r w:rsidR="009310F6" w:rsidRPr="009310F6">
        <w:rPr>
          <w:vanish/>
        </w:rPr>
        <w:t xml:space="preserve">Datas críticas que para o início e fim da iteração. </w:t>
      </w:r>
      <w:r w:rsidR="009310F6" w:rsidRPr="00100D5A">
        <w:rPr>
          <w:vanish/>
        </w:rPr>
        <w:t>Inclua os marcos intermediários, pontos de integração com outras equip</w:t>
      </w:r>
      <w:r w:rsidR="00100D5A" w:rsidRPr="00100D5A">
        <w:rPr>
          <w:vanish/>
        </w:rPr>
        <w:t>e</w:t>
      </w:r>
      <w:r w:rsidR="009310F6" w:rsidRPr="00100D5A">
        <w:rPr>
          <w:vanish/>
        </w:rPr>
        <w:t>s, etc.</w:t>
      </w:r>
      <w:r w:rsidRPr="00100D5A">
        <w:rPr>
          <w:vanish/>
        </w:rPr>
        <w:t>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Início da Iteração</w:t>
            </w:r>
            <w:r w:rsidR="008F18AF">
              <w:t>: escolha do projeto “MotoTaxiJÁ”</w:t>
            </w:r>
          </w:p>
        </w:tc>
        <w:tc>
          <w:tcPr>
            <w:tcW w:w="1872" w:type="dxa"/>
          </w:tcPr>
          <w:p w:rsidR="0095311D" w:rsidRDefault="003220DF">
            <w:r>
              <w:t>02/09/2013</w:t>
            </w:r>
          </w:p>
        </w:tc>
      </w:tr>
      <w:tr w:rsidR="0095311D">
        <w:tc>
          <w:tcPr>
            <w:tcW w:w="4608" w:type="dxa"/>
          </w:tcPr>
          <w:p w:rsidR="0095311D" w:rsidRDefault="003220DF">
            <w:r w:rsidRPr="00474BF8">
              <w:t>Con</w:t>
            </w:r>
            <w:r w:rsidR="00DF39E9">
              <w:t>s</w:t>
            </w:r>
            <w:r w:rsidRPr="00474BF8">
              <w:t>truç</w:t>
            </w:r>
            <w:r>
              <w:t xml:space="preserve">ão </w:t>
            </w:r>
            <w:r w:rsidRPr="00474BF8">
              <w:t>document</w:t>
            </w:r>
            <w:r>
              <w:t>o</w:t>
            </w:r>
            <w:r w:rsidRPr="00474BF8">
              <w:t xml:space="preserve"> de vis</w:t>
            </w:r>
            <w:r>
              <w:t>ão</w:t>
            </w:r>
          </w:p>
        </w:tc>
        <w:tc>
          <w:tcPr>
            <w:tcW w:w="1872" w:type="dxa"/>
          </w:tcPr>
          <w:p w:rsidR="0095311D" w:rsidRDefault="003220DF">
            <w:r>
              <w:t>22/09/2013</w:t>
            </w:r>
          </w:p>
        </w:tc>
      </w:tr>
      <w:tr w:rsidR="0095311D">
        <w:tc>
          <w:tcPr>
            <w:tcW w:w="4608" w:type="dxa"/>
          </w:tcPr>
          <w:p w:rsidR="0095311D" w:rsidRDefault="003220DF">
            <w:r>
              <w:t>Construção do documento de Plano de Projeto</w:t>
            </w:r>
          </w:p>
        </w:tc>
        <w:tc>
          <w:tcPr>
            <w:tcW w:w="1872" w:type="dxa"/>
          </w:tcPr>
          <w:p w:rsidR="0095311D" w:rsidRDefault="003220DF">
            <w:r>
              <w:t>22/09/2013</w:t>
            </w:r>
          </w:p>
        </w:tc>
      </w:tr>
      <w:tr w:rsidR="0095311D">
        <w:tc>
          <w:tcPr>
            <w:tcW w:w="4608" w:type="dxa"/>
          </w:tcPr>
          <w:p w:rsidR="0095311D" w:rsidRDefault="004E363F">
            <w:r>
              <w:t>Criar e configurar a conta no Github</w:t>
            </w:r>
          </w:p>
        </w:tc>
        <w:tc>
          <w:tcPr>
            <w:tcW w:w="1872" w:type="dxa"/>
          </w:tcPr>
          <w:p w:rsidR="0095311D" w:rsidRDefault="004E363F">
            <w:r>
              <w:t>22</w:t>
            </w:r>
            <w:r w:rsidR="003220DF">
              <w:t>/09/2013</w:t>
            </w:r>
          </w:p>
        </w:tc>
      </w:tr>
      <w:tr w:rsidR="004E363F">
        <w:tc>
          <w:tcPr>
            <w:tcW w:w="4608" w:type="dxa"/>
          </w:tcPr>
          <w:p w:rsidR="004E363F" w:rsidRDefault="004E363F" w:rsidP="004E363F">
            <w:r>
              <w:t>Construção do plano de Iteração</w:t>
            </w:r>
          </w:p>
        </w:tc>
        <w:tc>
          <w:tcPr>
            <w:tcW w:w="1872" w:type="dxa"/>
          </w:tcPr>
          <w:p w:rsidR="004E363F" w:rsidRDefault="004E363F" w:rsidP="004E363F">
            <w:r>
              <w:t>28/09/2013</w:t>
            </w:r>
          </w:p>
        </w:tc>
      </w:tr>
      <w:tr w:rsidR="004E363F">
        <w:tc>
          <w:tcPr>
            <w:tcW w:w="4608" w:type="dxa"/>
          </w:tcPr>
          <w:p w:rsidR="004E363F" w:rsidRDefault="004E363F" w:rsidP="004E363F">
            <w:r>
              <w:t>Levantamento de requisitos</w:t>
            </w:r>
          </w:p>
        </w:tc>
        <w:tc>
          <w:tcPr>
            <w:tcW w:w="1872" w:type="dxa"/>
          </w:tcPr>
          <w:p w:rsidR="004E363F" w:rsidRDefault="004E363F" w:rsidP="004E363F">
            <w:r>
              <w:t>28/09/2013</w:t>
            </w:r>
          </w:p>
        </w:tc>
      </w:tr>
      <w:tr w:rsidR="004E363F">
        <w:tc>
          <w:tcPr>
            <w:tcW w:w="4608" w:type="dxa"/>
          </w:tcPr>
          <w:p w:rsidR="004E363F" w:rsidRDefault="00DF39E9" w:rsidP="004E363F">
            <w:r>
              <w:t>Especificação do caso de uso Cadastro de moto taxi</w:t>
            </w:r>
          </w:p>
        </w:tc>
        <w:tc>
          <w:tcPr>
            <w:tcW w:w="1872" w:type="dxa"/>
          </w:tcPr>
          <w:p w:rsidR="004E363F" w:rsidRDefault="006E645F" w:rsidP="004E363F">
            <w:r>
              <w:t>01</w:t>
            </w:r>
            <w:r w:rsidR="00DF39E9">
              <w:t>/10/2013</w:t>
            </w:r>
          </w:p>
        </w:tc>
      </w:tr>
      <w:tr w:rsidR="003220DF">
        <w:tc>
          <w:tcPr>
            <w:tcW w:w="4608" w:type="dxa"/>
          </w:tcPr>
          <w:p w:rsidR="003220DF" w:rsidRDefault="00115DBE">
            <w:r>
              <w:t>Criação do modelo de análise e persistência no StarUML</w:t>
            </w:r>
          </w:p>
        </w:tc>
        <w:tc>
          <w:tcPr>
            <w:tcW w:w="1872" w:type="dxa"/>
          </w:tcPr>
          <w:p w:rsidR="003220DF" w:rsidRDefault="00115DBE">
            <w:r>
              <w:t>03/10/2013</w:t>
            </w:r>
          </w:p>
        </w:tc>
      </w:tr>
      <w:tr w:rsidR="003220DF">
        <w:tc>
          <w:tcPr>
            <w:tcW w:w="4608" w:type="dxa"/>
          </w:tcPr>
          <w:p w:rsidR="003220DF" w:rsidRDefault="00115DBE">
            <w:r>
              <w:t>Organização do projeto MotoTaxiJÁ em pastas</w:t>
            </w:r>
          </w:p>
        </w:tc>
        <w:tc>
          <w:tcPr>
            <w:tcW w:w="1872" w:type="dxa"/>
          </w:tcPr>
          <w:p w:rsidR="003220DF" w:rsidRDefault="00115DBE">
            <w:r>
              <w:t>03/10/2013</w:t>
            </w:r>
          </w:p>
        </w:tc>
      </w:tr>
      <w:tr w:rsidR="00115DBE">
        <w:tc>
          <w:tcPr>
            <w:tcW w:w="4608" w:type="dxa"/>
          </w:tcPr>
          <w:p w:rsidR="00115DBE" w:rsidRDefault="00115DBE"/>
        </w:tc>
        <w:tc>
          <w:tcPr>
            <w:tcW w:w="1872" w:type="dxa"/>
          </w:tcPr>
          <w:p w:rsidR="00115DBE" w:rsidRPr="00741F7A" w:rsidRDefault="00115DBE">
            <w:pPr>
              <w:rPr>
                <w:lang w:val="en-US"/>
              </w:rPr>
            </w:pPr>
          </w:p>
        </w:tc>
      </w:tr>
      <w:tr w:rsidR="00115DBE">
        <w:tc>
          <w:tcPr>
            <w:tcW w:w="4608" w:type="dxa"/>
          </w:tcPr>
          <w:p w:rsidR="00115DBE" w:rsidRDefault="00115DBE"/>
        </w:tc>
        <w:tc>
          <w:tcPr>
            <w:tcW w:w="1872" w:type="dxa"/>
          </w:tcPr>
          <w:p w:rsidR="00115DBE" w:rsidRPr="00741F7A" w:rsidRDefault="00115DBE">
            <w:pPr>
              <w:rPr>
                <w:lang w:val="en-US"/>
              </w:rPr>
            </w:pPr>
          </w:p>
        </w:tc>
      </w:tr>
      <w:tr w:rsidR="00115DBE">
        <w:tc>
          <w:tcPr>
            <w:tcW w:w="4608" w:type="dxa"/>
          </w:tcPr>
          <w:p w:rsidR="00115DBE" w:rsidRDefault="00115DBE"/>
        </w:tc>
        <w:tc>
          <w:tcPr>
            <w:tcW w:w="1872" w:type="dxa"/>
          </w:tcPr>
          <w:p w:rsidR="00115DBE" w:rsidRDefault="00115DBE"/>
        </w:tc>
      </w:tr>
      <w:tr w:rsidR="00741F7A">
        <w:tc>
          <w:tcPr>
            <w:tcW w:w="4608" w:type="dxa"/>
          </w:tcPr>
          <w:p w:rsidR="00741F7A" w:rsidRDefault="00741F7A"/>
        </w:tc>
        <w:tc>
          <w:tcPr>
            <w:tcW w:w="1872" w:type="dxa"/>
          </w:tcPr>
          <w:p w:rsidR="00741F7A" w:rsidRDefault="00741F7A"/>
        </w:tc>
      </w:tr>
      <w:tr w:rsidR="00741F7A">
        <w:tc>
          <w:tcPr>
            <w:tcW w:w="4608" w:type="dxa"/>
          </w:tcPr>
          <w:p w:rsidR="00741F7A" w:rsidRDefault="00741F7A"/>
        </w:tc>
        <w:tc>
          <w:tcPr>
            <w:tcW w:w="1872" w:type="dxa"/>
          </w:tcPr>
          <w:p w:rsidR="00741F7A" w:rsidRDefault="00741F7A"/>
        </w:tc>
      </w:tr>
      <w:tr w:rsidR="00741F7A">
        <w:tc>
          <w:tcPr>
            <w:tcW w:w="4608" w:type="dxa"/>
          </w:tcPr>
          <w:p w:rsidR="00741F7A" w:rsidRDefault="00741F7A"/>
        </w:tc>
        <w:tc>
          <w:tcPr>
            <w:tcW w:w="1872" w:type="dxa"/>
          </w:tcPr>
          <w:p w:rsidR="00741F7A" w:rsidRDefault="00741F7A"/>
        </w:tc>
      </w:tr>
      <w:tr w:rsidR="00741F7A">
        <w:tc>
          <w:tcPr>
            <w:tcW w:w="4608" w:type="dxa"/>
          </w:tcPr>
          <w:p w:rsidR="00741F7A" w:rsidRDefault="00741F7A"/>
        </w:tc>
        <w:tc>
          <w:tcPr>
            <w:tcW w:w="1872" w:type="dxa"/>
          </w:tcPr>
          <w:p w:rsidR="00741F7A" w:rsidRDefault="00741F7A"/>
        </w:tc>
      </w:tr>
      <w:bookmarkEnd w:id="0"/>
    </w:tbl>
    <w:p w:rsidR="0095311D" w:rsidRDefault="0095311D">
      <w:pPr>
        <w:pStyle w:val="Corpodetexto"/>
        <w:ind w:left="0"/>
      </w:pPr>
    </w:p>
    <w:p w:rsidR="0095311D" w:rsidRPr="008E768A" w:rsidRDefault="0095311D" w:rsidP="008E768A">
      <w:pPr>
        <w:pStyle w:val="Ttulo1"/>
        <w:rPr>
          <w:b w:val="0"/>
        </w:rPr>
      </w:pPr>
      <w:r>
        <w:t>2.  Objetivos de Alto Nível</w:t>
      </w:r>
    </w:p>
    <w:p w:rsidR="003220DF" w:rsidRDefault="003220DF" w:rsidP="00EE1D0B">
      <w:pPr>
        <w:pStyle w:val="Ttulo1"/>
      </w:pPr>
    </w:p>
    <w:p w:rsidR="003220DF" w:rsidRPr="00323903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Determinar requisitos iniciais do si</w:t>
      </w:r>
      <w:r w:rsidR="00DF39E9" w:rsidRPr="00323903">
        <w:t>s</w:t>
      </w:r>
      <w:r w:rsidRPr="00323903">
        <w:t>tema;</w:t>
      </w:r>
    </w:p>
    <w:p w:rsidR="003220DF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Alinhar o tempo de construção de cada parte a ser construída do</w:t>
      </w:r>
      <w:r w:rsidR="003220DF" w:rsidRPr="00323903">
        <w:t xml:space="preserve"> projeto;</w:t>
      </w:r>
    </w:p>
    <w:p w:rsidR="003220DF" w:rsidRPr="003220D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Construir documentos de guia para o projeto.</w:t>
      </w:r>
    </w:p>
    <w:p w:rsidR="0095311D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Criar o modelo dos senários a ser construído</w:t>
      </w:r>
    </w:p>
    <w:p w:rsidR="0095311D" w:rsidRPr="00323903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Descrever os cenários de integração com o sistema</w:t>
      </w:r>
      <w:r w:rsidR="0095311D" w:rsidRPr="00323903">
        <w:t>.</w:t>
      </w:r>
    </w:p>
    <w:p w:rsidR="0095311D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Apr</w:t>
      </w:r>
      <w:r w:rsidR="00A85FCB">
        <w:t>esentar uma demonstração das telas</w:t>
      </w:r>
      <w:r w:rsidR="0095311D" w:rsidRPr="00323903">
        <w:t>.</w:t>
      </w:r>
    </w:p>
    <w:p w:rsidR="008E768A" w:rsidRPr="00323903" w:rsidRDefault="008E768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Construção do caso de uso Cadastro de moto taxistas</w:t>
      </w:r>
    </w:p>
    <w:p w:rsidR="0095311D" w:rsidRDefault="0095311D" w:rsidP="009D6FF4">
      <w:pPr>
        <w:pStyle w:val="Ttulo1"/>
      </w:pPr>
      <w:r>
        <w:t>3.  Itens de Trabalho</w:t>
      </w:r>
    </w:p>
    <w:p w:rsidR="009D6FF4" w:rsidRPr="009D6FF4" w:rsidRDefault="009D6FF4" w:rsidP="009D6FF4"/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992"/>
        <w:gridCol w:w="851"/>
        <w:gridCol w:w="1559"/>
        <w:gridCol w:w="850"/>
        <w:gridCol w:w="993"/>
        <w:gridCol w:w="850"/>
        <w:gridCol w:w="803"/>
      </w:tblGrid>
      <w:tr w:rsidR="00E62681" w:rsidTr="00704683">
        <w:trPr>
          <w:trHeight w:val="728"/>
        </w:trPr>
        <w:tc>
          <w:tcPr>
            <w:tcW w:w="171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992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55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99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80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E62681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3220DF" w:rsidRDefault="00E62681" w:rsidP="003220DF">
            <w:pPr>
              <w:rPr>
                <w:rFonts w:ascii="Arial" w:hAnsi="Arial" w:cs="Arial"/>
              </w:rPr>
            </w:pPr>
            <w:r w:rsidRPr="003220DF">
              <w:rPr>
                <w:rFonts w:ascii="Arial" w:hAnsi="Arial" w:cs="Arial"/>
              </w:rPr>
              <w:t>Criar uma conta no github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992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  <w:noWrap/>
            <w:vAlign w:val="bottom"/>
          </w:tcPr>
          <w:p w:rsidR="00E62681" w:rsidRDefault="00A0140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r w:rsidR="00E62681">
              <w:rPr>
                <w:rFonts w:ascii="Arial" w:hAnsi="Arial" w:cs="Arial"/>
              </w:rPr>
              <w:t>%</w:t>
            </w:r>
          </w:p>
        </w:tc>
        <w:tc>
          <w:tcPr>
            <w:tcW w:w="1559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Site</w:t>
            </w:r>
            <w:r w:rsidR="00E62681">
              <w:rPr>
                <w:rFonts w:ascii="Arial" w:hAnsi="Arial" w:cs="Arial"/>
              </w:rPr>
              <w:t xml:space="preserve"> do github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 w:rsidP="00DE4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3" w:type="dxa"/>
            <w:noWrap/>
            <w:vAlign w:val="bottom"/>
          </w:tcPr>
          <w:p w:rsidR="00E62681" w:rsidRDefault="00E62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62681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Colocar os documentos no repositório do </w:t>
            </w:r>
            <w:r>
              <w:rPr>
                <w:rFonts w:ascii="Arial" w:hAnsi="Arial" w:cs="Arial"/>
                <w:lang w:eastAsia="ja-JP"/>
              </w:rPr>
              <w:lastRenderedPageBreak/>
              <w:t>github</w:t>
            </w: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Alta</w:t>
            </w:r>
          </w:p>
        </w:tc>
        <w:tc>
          <w:tcPr>
            <w:tcW w:w="992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Default="00741F7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  <w:r w:rsidR="00704683">
              <w:rPr>
                <w:rFonts w:ascii="Arial" w:hAnsi="Arial" w:cs="Arial"/>
                <w:lang w:eastAsia="ja-JP"/>
              </w:rPr>
              <w:t>0%</w:t>
            </w:r>
          </w:p>
        </w:tc>
        <w:tc>
          <w:tcPr>
            <w:tcW w:w="1559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E62681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3220DF" w:rsidRDefault="00783AA2" w:rsidP="003220DF">
            <w:pPr>
              <w:rPr>
                <w:rFonts w:ascii="Arial" w:hAnsi="Arial" w:cs="Arial"/>
              </w:rPr>
            </w:pPr>
            <w:r w:rsidRPr="003220DF">
              <w:rPr>
                <w:rFonts w:ascii="Arial" w:hAnsi="Arial" w:cs="Arial"/>
              </w:rPr>
              <w:lastRenderedPageBreak/>
              <w:t>Criar</w:t>
            </w:r>
            <w:r w:rsidR="00E62681" w:rsidRPr="003220DF">
              <w:rPr>
                <w:rFonts w:ascii="Arial" w:hAnsi="Arial" w:cs="Arial"/>
              </w:rPr>
              <w:t xml:space="preserve"> o documento de visão, plano de projeto, lista de itens de trabalho e de risco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992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  <w:noWrap/>
            <w:vAlign w:val="bottom"/>
          </w:tcPr>
          <w:p w:rsidR="00E62681" w:rsidRDefault="00741F7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E62681">
              <w:rPr>
                <w:rFonts w:ascii="Arial" w:hAnsi="Arial" w:cs="Arial"/>
              </w:rPr>
              <w:t>0%</w:t>
            </w:r>
          </w:p>
        </w:tc>
        <w:tc>
          <w:tcPr>
            <w:tcW w:w="1559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MeuProjeto.Net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83AA2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783AA2" w:rsidRDefault="00783AA2" w:rsidP="00783AA2">
            <w:pPr>
              <w:widowControl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Criar Especificação de requisitos</w:t>
            </w:r>
            <w:r w:rsidR="00115DBE">
              <w:rPr>
                <w:rFonts w:ascii="Arial" w:hAnsi="Arial" w:cs="Arial"/>
              </w:rPr>
              <w:t>, plano de iteração e Casos de teste</w:t>
            </w:r>
          </w:p>
        </w:tc>
        <w:tc>
          <w:tcPr>
            <w:tcW w:w="851" w:type="dxa"/>
            <w:noWrap/>
            <w:vAlign w:val="bottom"/>
          </w:tcPr>
          <w:p w:rsidR="00783AA2" w:rsidRDefault="00491D53" w:rsidP="00783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992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  <w:noWrap/>
            <w:vAlign w:val="bottom"/>
          </w:tcPr>
          <w:p w:rsidR="00783AA2" w:rsidRDefault="00741F7A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83AA2">
              <w:rPr>
                <w:rFonts w:ascii="Arial" w:hAnsi="Arial" w:cs="Arial"/>
              </w:rPr>
              <w:t>0%</w:t>
            </w:r>
          </w:p>
        </w:tc>
        <w:tc>
          <w:tcPr>
            <w:tcW w:w="1559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MeuProjeto.Net</w:t>
            </w:r>
          </w:p>
        </w:tc>
        <w:tc>
          <w:tcPr>
            <w:tcW w:w="850" w:type="dxa"/>
            <w:noWrap/>
            <w:vAlign w:val="bottom"/>
          </w:tcPr>
          <w:p w:rsidR="00783AA2" w:rsidRDefault="00783AA2" w:rsidP="00783AA2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783AA2" w:rsidRDefault="00491D53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03" w:type="dxa"/>
            <w:noWrap/>
            <w:vAlign w:val="bottom"/>
          </w:tcPr>
          <w:p w:rsidR="00783AA2" w:rsidRDefault="00783AA2" w:rsidP="00783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D504F5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D504F5" w:rsidRDefault="00D504F5" w:rsidP="00D504F5">
            <w:pPr>
              <w:widowControl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Baixar e configurar ambiente de desenvolvimento android e suas releases no eclipse</w:t>
            </w:r>
          </w:p>
        </w:tc>
        <w:tc>
          <w:tcPr>
            <w:tcW w:w="851" w:type="dxa"/>
            <w:noWrap/>
            <w:vAlign w:val="bottom"/>
          </w:tcPr>
          <w:p w:rsidR="00D504F5" w:rsidRDefault="00491D53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  <w:tc>
          <w:tcPr>
            <w:tcW w:w="992" w:type="dxa"/>
            <w:noWrap/>
            <w:vAlign w:val="bottom"/>
          </w:tcPr>
          <w:p w:rsidR="00D504F5" w:rsidRDefault="00D504F5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  <w:noWrap/>
            <w:vAlign w:val="bottom"/>
          </w:tcPr>
          <w:p w:rsidR="00D504F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504F5">
              <w:rPr>
                <w:rFonts w:ascii="Arial" w:hAnsi="Arial" w:cs="Arial"/>
              </w:rPr>
              <w:t>0%</w:t>
            </w:r>
          </w:p>
        </w:tc>
        <w:tc>
          <w:tcPr>
            <w:tcW w:w="1559" w:type="dxa"/>
            <w:noWrap/>
            <w:vAlign w:val="bottom"/>
          </w:tcPr>
          <w:p w:rsidR="00D504F5" w:rsidRDefault="00140817" w:rsidP="00D504F5">
            <w:pPr>
              <w:jc w:val="right"/>
              <w:rPr>
                <w:rFonts w:ascii="Arial" w:hAnsi="Arial" w:cs="Arial"/>
              </w:rPr>
            </w:pPr>
            <w:hyperlink r:id="rId7" w:history="1">
              <w:r w:rsidR="00D504F5">
                <w:rPr>
                  <w:rStyle w:val="Hyperlink"/>
                  <w:rFonts w:ascii="Arial" w:hAnsi="Arial" w:cs="Arial"/>
                </w:rPr>
                <w:t>http://developer.android.com/sdk</w:t>
              </w:r>
            </w:hyperlink>
          </w:p>
        </w:tc>
        <w:tc>
          <w:tcPr>
            <w:tcW w:w="850" w:type="dxa"/>
            <w:noWrap/>
            <w:vAlign w:val="bottom"/>
          </w:tcPr>
          <w:p w:rsidR="00D504F5" w:rsidRDefault="00D504F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D504F5" w:rsidRDefault="00491D53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  <w:r w:rsidR="00D504F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0" w:type="dxa"/>
            <w:noWrap/>
            <w:vAlign w:val="bottom"/>
          </w:tcPr>
          <w:p w:rsidR="00D504F5" w:rsidRDefault="00D504F5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03" w:type="dxa"/>
            <w:noWrap/>
            <w:vAlign w:val="bottom"/>
          </w:tcPr>
          <w:p w:rsidR="00D504F5" w:rsidRDefault="00D504F5" w:rsidP="00D504F5">
            <w:pPr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662B5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1662B5" w:rsidRDefault="00741F7A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de cadastro no eclipse com frameworks JSF E JPA</w:t>
            </w:r>
          </w:p>
        </w:tc>
        <w:tc>
          <w:tcPr>
            <w:tcW w:w="851" w:type="dxa"/>
            <w:noWrap/>
            <w:vAlign w:val="bottom"/>
          </w:tcPr>
          <w:p w:rsidR="001662B5" w:rsidRDefault="00741F7A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992" w:type="dxa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51" w:type="dxa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  <w:tc>
          <w:tcPr>
            <w:tcW w:w="1559" w:type="dxa"/>
            <w:noWrap/>
            <w:vAlign w:val="bottom"/>
          </w:tcPr>
          <w:p w:rsidR="001662B5" w:rsidRDefault="00286E11" w:rsidP="00D504F5">
            <w:pPr>
              <w:jc w:val="right"/>
            </w:pPr>
            <w:r>
              <w:t>Programando em JSF</w:t>
            </w:r>
            <w:r w:rsidR="00741F7A">
              <w:t xml:space="preserve"> + JPA</w:t>
            </w:r>
          </w:p>
        </w:tc>
        <w:tc>
          <w:tcPr>
            <w:tcW w:w="850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803" w:type="dxa"/>
            <w:noWrap/>
            <w:vAlign w:val="bottom"/>
          </w:tcPr>
          <w:p w:rsidR="001662B5" w:rsidRDefault="00741F7A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741F7A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741F7A" w:rsidRDefault="003F57DA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problemas apresentados na persistência dos dados</w:t>
            </w:r>
          </w:p>
        </w:tc>
        <w:tc>
          <w:tcPr>
            <w:tcW w:w="851" w:type="dxa"/>
            <w:noWrap/>
            <w:vAlign w:val="bottom"/>
          </w:tcPr>
          <w:p w:rsidR="00741F7A" w:rsidRDefault="003F57DA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992" w:type="dxa"/>
            <w:noWrap/>
            <w:vAlign w:val="bottom"/>
          </w:tcPr>
          <w:p w:rsidR="00741F7A" w:rsidRDefault="003F57D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51" w:type="dxa"/>
            <w:noWrap/>
            <w:vAlign w:val="bottom"/>
          </w:tcPr>
          <w:p w:rsidR="00741F7A" w:rsidRDefault="003F57D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559" w:type="dxa"/>
            <w:noWrap/>
            <w:vAlign w:val="bottom"/>
          </w:tcPr>
          <w:p w:rsidR="00741F7A" w:rsidRDefault="003F57DA" w:rsidP="00D504F5">
            <w:pPr>
              <w:jc w:val="right"/>
            </w:pPr>
            <w:r>
              <w:t>Programando em JSF + JPA</w:t>
            </w:r>
          </w:p>
        </w:tc>
        <w:tc>
          <w:tcPr>
            <w:tcW w:w="850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741F7A" w:rsidRDefault="003F57D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741F7A" w:rsidRDefault="003F57D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03" w:type="dxa"/>
            <w:noWrap/>
            <w:vAlign w:val="bottom"/>
          </w:tcPr>
          <w:p w:rsidR="00741F7A" w:rsidRDefault="003F57DA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741F7A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741F7A" w:rsidRDefault="00741F7A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noWrap/>
            <w:vAlign w:val="bottom"/>
          </w:tcPr>
          <w:p w:rsidR="00741F7A" w:rsidRDefault="00741F7A" w:rsidP="00D504F5">
            <w:pPr>
              <w:jc w:val="right"/>
            </w:pPr>
          </w:p>
        </w:tc>
        <w:tc>
          <w:tcPr>
            <w:tcW w:w="850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0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03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>
            <w:pPr>
              <w:pStyle w:val="Corpodetexto"/>
              <w:ind w:left="0"/>
            </w:pPr>
            <w:r>
              <w:t>Configuração do ambiente de Desenvolvimento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741F7A">
            <w:pPr>
              <w:pStyle w:val="Corpodetexto"/>
              <w:ind w:left="0"/>
            </w:pPr>
            <w:r>
              <w:t>10</w:t>
            </w:r>
            <w:r w:rsidR="001662B5">
              <w:t>0</w:t>
            </w:r>
            <w:r w:rsidR="005A1EE9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>
            <w:pPr>
              <w:pStyle w:val="Corpodetexto"/>
              <w:ind w:left="0"/>
            </w:pPr>
            <w:r>
              <w:t>Escolha do Servidor a ser utilizado “</w:t>
            </w:r>
            <w:r w:rsidR="00491D53">
              <w:t>Apache</w:t>
            </w:r>
            <w:r w:rsidR="00564DDB">
              <w:t xml:space="preserve"> Toncat”</w:t>
            </w:r>
            <w:r w:rsidR="008E768A">
              <w:t>.</w:t>
            </w:r>
          </w:p>
        </w:tc>
      </w:tr>
      <w:tr w:rsidR="00741F7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F7A" w:rsidRDefault="00741F7A">
            <w:pPr>
              <w:pStyle w:val="Corpodetexto"/>
              <w:ind w:left="0"/>
            </w:pPr>
            <w:r>
              <w:t>Criação tela de cadastro no ambiente eclipse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F7A" w:rsidRDefault="00741F7A">
            <w:pPr>
              <w:pStyle w:val="Corpodetexto"/>
              <w:ind w:left="0"/>
            </w:pPr>
            <w:r>
              <w:t>80%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F7A" w:rsidRDefault="00564DDB">
            <w:pPr>
              <w:pStyle w:val="Corpodetexto"/>
              <w:ind w:left="0"/>
            </w:pPr>
            <w:r>
              <w:t xml:space="preserve">Persistência dos dados em </w:t>
            </w:r>
            <w:r w:rsidR="004541A5">
              <w:t>análise</w:t>
            </w:r>
            <w:r>
              <w:t xml:space="preserve"> de solução</w:t>
            </w:r>
            <w:r w:rsidR="004541A5">
              <w:t xml:space="preserve"> (em processo de conclusão)</w:t>
            </w:r>
            <w:r>
              <w:t xml:space="preserve">. </w:t>
            </w:r>
          </w:p>
        </w:tc>
      </w:tr>
      <w:tr w:rsidR="00564DD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DB" w:rsidRDefault="00564DDB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DB" w:rsidRDefault="00564DDB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DB" w:rsidRDefault="00564DDB">
            <w:pPr>
              <w:pStyle w:val="Corpodetexto"/>
              <w:ind w:left="0"/>
            </w:pPr>
          </w:p>
        </w:tc>
      </w:tr>
    </w:tbl>
    <w:p w:rsidR="0095311D" w:rsidRDefault="0095311D"/>
    <w:p w:rsidR="0095311D" w:rsidRDefault="0095311D">
      <w:pPr>
        <w:pStyle w:val="Ttulo1"/>
      </w:pPr>
      <w:r>
        <w:lastRenderedPageBreak/>
        <w:t>5.  Critérios de Avaliação</w:t>
      </w:r>
    </w:p>
    <w:p w:rsidR="0095311D" w:rsidRPr="00E9588E" w:rsidRDefault="007907D1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Avaliar sempre que houverem atualizações os documentos no repositório. 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Avaliação do responsável pelo projeto das partes a serem construída.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Observar os </w:t>
      </w:r>
      <w:r w:rsidR="00C21148" w:rsidRPr="00E9588E">
        <w:rPr>
          <w:rFonts w:ascii="Times New Roman" w:hAnsi="Times New Roman"/>
          <w:b w:val="0"/>
        </w:rPr>
        <w:t>processo</w:t>
      </w:r>
      <w:r w:rsidRPr="00E9588E">
        <w:rPr>
          <w:rFonts w:ascii="Times New Roman" w:hAnsi="Times New Roman"/>
          <w:b w:val="0"/>
        </w:rPr>
        <w:t xml:space="preserve">s, </w:t>
      </w:r>
      <w:r w:rsidR="00C21148" w:rsidRPr="00E9588E">
        <w:rPr>
          <w:rFonts w:ascii="Times New Roman" w:hAnsi="Times New Roman"/>
          <w:b w:val="0"/>
        </w:rPr>
        <w:t>métodos e ferramentas</w:t>
      </w:r>
      <w:r w:rsidRPr="00E9588E">
        <w:rPr>
          <w:rFonts w:ascii="Times New Roman" w:hAnsi="Times New Roman"/>
          <w:b w:val="0"/>
        </w:rPr>
        <w:t xml:space="preserve"> de construção do projeto</w:t>
      </w:r>
      <w:r w:rsidR="00C21148" w:rsidRPr="00E9588E">
        <w:rPr>
          <w:rFonts w:ascii="Times New Roman" w:hAnsi="Times New Roman"/>
          <w:b w:val="0"/>
        </w:rPr>
        <w:t>.</w:t>
      </w:r>
    </w:p>
    <w:p w:rsidR="00714816" w:rsidRPr="00E9588E" w:rsidRDefault="00A85FCB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Avaliar</w:t>
      </w:r>
      <w:r w:rsidR="00714816" w:rsidRPr="00E9588E">
        <w:rPr>
          <w:rFonts w:ascii="Times New Roman" w:hAnsi="Times New Roman"/>
          <w:b w:val="0"/>
        </w:rPr>
        <w:t xml:space="preserve"> entendimento do responsável com suas função dentro do projeto;</w:t>
      </w:r>
    </w:p>
    <w:p w:rsidR="00714816" w:rsidRPr="00E9588E" w:rsidRDefault="00714816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Validação com os Stakeholders os primeiros requisitos do projeto.</w:t>
      </w:r>
    </w:p>
    <w:p w:rsidR="00714816" w:rsidRPr="00714816" w:rsidRDefault="00714816" w:rsidP="00714816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323903" w:rsidRDefault="003C7643" w:rsidP="00323903">
            <w:pPr>
              <w:widowControl/>
              <w:spacing w:line="240" w:lineRule="auto"/>
            </w:pPr>
            <w:r>
              <w:t>Construção do caso de uso Cadastrar moto taxistas</w:t>
            </w:r>
            <w:r w:rsidR="0091713B">
              <w:t>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30/10/2013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Josimar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Amarelo</w:t>
            </w:r>
          </w:p>
        </w:tc>
      </w:tr>
      <w:tr w:rsidR="00564DDB" w:rsidRPr="00F8546E">
        <w:tc>
          <w:tcPr>
            <w:tcW w:w="1778" w:type="dxa"/>
          </w:tcPr>
          <w:p w:rsidR="00564DDB" w:rsidRDefault="00564DDB">
            <w:pPr>
              <w:spacing w:before="40" w:after="40"/>
            </w:pPr>
          </w:p>
        </w:tc>
        <w:tc>
          <w:tcPr>
            <w:tcW w:w="3765" w:type="dxa"/>
          </w:tcPr>
          <w:p w:rsidR="00564DDB" w:rsidRDefault="00564DDB" w:rsidP="00323903">
            <w:pPr>
              <w:widowControl/>
              <w:spacing w:line="240" w:lineRule="auto"/>
            </w:pP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95311D" w:rsidRPr="00F405E1" w:rsidRDefault="00564DDB">
      <w:pPr>
        <w:pStyle w:val="InfoBluelistite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Toda documentação está em 7</w:t>
      </w:r>
      <w:r w:rsidR="00F405E1" w:rsidRPr="00F405E1">
        <w:rPr>
          <w:rFonts w:ascii="Times New Roman" w:hAnsi="Times New Roman"/>
          <w:color w:val="auto"/>
        </w:rPr>
        <w:t>0% de acordo com o que foi pedido.</w:t>
      </w:r>
    </w:p>
    <w:p w:rsidR="00F405E1" w:rsidRPr="00F405E1" w:rsidRDefault="00564DDB" w:rsidP="00F405E1">
      <w:pPr>
        <w:pStyle w:val="InfoBluelistite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Estudo da plataforma está em 8</w:t>
      </w:r>
      <w:r w:rsidR="00F405E1" w:rsidRPr="00F405E1">
        <w:rPr>
          <w:rFonts w:ascii="Times New Roman" w:hAnsi="Times New Roman"/>
          <w:color w:val="auto"/>
        </w:rPr>
        <w:t>0%, observando num primeiro momento a configuração do ambiente.</w:t>
      </w: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95311D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A conta no github para controlar o versionamento do projeto está 100% concluído, apesar do planejamento com relação as horas trabalhadas ficar no limite.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As documentações do meu projeto estão sempre em atualização, logo 90% foi dado justamente pra não perder o foco em relação ao que foi planejado.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Novos documentos foram requisitados e o que fo</w:t>
      </w:r>
      <w:r w:rsidR="00564DDB">
        <w:rPr>
          <w:rFonts w:ascii="Times New Roman" w:hAnsi="Times New Roman"/>
          <w:color w:val="auto"/>
        </w:rPr>
        <w:t>i pedido até o momento está em 7</w:t>
      </w:r>
      <w:r w:rsidRPr="00E9588E">
        <w:rPr>
          <w:rFonts w:ascii="Times New Roman" w:hAnsi="Times New Roman"/>
          <w:color w:val="auto"/>
        </w:rPr>
        <w:t>0%.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Configuração do ambiente de desenvolvimento foi instalada para que os treinamentos na ferramenta possa começar.</w:t>
      </w:r>
    </w:p>
    <w:p w:rsidR="0095311D" w:rsidRDefault="0095311D">
      <w:pPr>
        <w:pStyle w:val="Ttulo2"/>
        <w:numPr>
          <w:ilvl w:val="0"/>
          <w:numId w:val="0"/>
        </w:numPr>
        <w:ind w:left="720"/>
      </w:pPr>
      <w:r>
        <w:t>Avaliação X Resultados de Testes</w:t>
      </w:r>
    </w:p>
    <w:p w:rsidR="0095311D" w:rsidRDefault="00F405E1">
      <w:pPr>
        <w:pStyle w:val="InfoBluelistitem"/>
        <w:rPr>
          <w:rFonts w:ascii="Times New Roman" w:hAnsi="Times New Roman"/>
          <w:color w:val="auto"/>
        </w:rPr>
      </w:pPr>
      <w:r w:rsidRPr="00BB3926">
        <w:rPr>
          <w:rFonts w:ascii="Times New Roman" w:hAnsi="Times New Roman"/>
          <w:color w:val="auto"/>
        </w:rPr>
        <w:t>Para o Cadastro de moto taxista foram definidos testes para o caso de uso, em relação aos parâmetros a serem digitados.</w:t>
      </w:r>
    </w:p>
    <w:p w:rsidR="0095311D" w:rsidRDefault="0095311D">
      <w:pPr>
        <w:pStyle w:val="Ttulo2"/>
        <w:numPr>
          <w:ilvl w:val="0"/>
          <w:numId w:val="29"/>
        </w:numPr>
      </w:pPr>
      <w:bookmarkStart w:id="1" w:name="_GoBack"/>
      <w:bookmarkEnd w:id="1"/>
      <w:r>
        <w:t>Outras Avaliações e Desvios</w:t>
      </w:r>
    </w:p>
    <w:p w:rsidR="00BB3926" w:rsidRDefault="00BB3926" w:rsidP="00E9588E">
      <w:pPr>
        <w:widowControl/>
        <w:spacing w:line="240" w:lineRule="auto"/>
      </w:pPr>
    </w:p>
    <w:p w:rsidR="005E24A3" w:rsidRDefault="00BB3926" w:rsidP="00BB3926">
      <w:pPr>
        <w:widowControl/>
        <w:spacing w:line="240" w:lineRule="auto"/>
        <w:ind w:left="720"/>
      </w:pPr>
      <w:r>
        <w:t>O cronograma da entrega da documentação a ser posicionada no github atrasou em 1 dia.</w:t>
      </w:r>
    </w:p>
    <w:p w:rsidR="00D50F5C" w:rsidRDefault="00D50F5C" w:rsidP="00BB3926">
      <w:pPr>
        <w:widowControl/>
        <w:spacing w:line="240" w:lineRule="auto"/>
        <w:ind w:left="720"/>
      </w:pPr>
      <w:r>
        <w:t>Novos Itens de configuração foram pedidos, embora tenha atrasos na equipe tudo ocorre conforme planejado.</w:t>
      </w:r>
    </w:p>
    <w:p w:rsidR="00BB3926" w:rsidRPr="003220DF" w:rsidRDefault="00BB3926" w:rsidP="00BB3926">
      <w:pPr>
        <w:widowControl/>
        <w:spacing w:line="240" w:lineRule="auto"/>
        <w:ind w:left="720"/>
      </w:pPr>
    </w:p>
    <w:sectPr w:rsidR="00BB3926" w:rsidRPr="003220D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817" w:rsidRDefault="00140817">
      <w:r>
        <w:separator/>
      </w:r>
    </w:p>
  </w:endnote>
  <w:endnote w:type="continuationSeparator" w:id="0">
    <w:p w:rsidR="00140817" w:rsidRDefault="00140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 xml:space="preserve">MeuProjeto.net,  </w:t>
          </w:r>
          <w:r w:rsidR="00805ADB">
            <w:fldChar w:fldCharType="begin"/>
          </w:r>
          <w:r w:rsidR="00805ADB">
            <w:instrText xml:space="preserve"> DATE \@ "yyyy" </w:instrText>
          </w:r>
          <w:r w:rsidR="00805ADB">
            <w:fldChar w:fldCharType="separate"/>
          </w:r>
          <w:r w:rsidR="003F57DA">
            <w:rPr>
              <w:noProof/>
            </w:rPr>
            <w:t>2013</w:t>
          </w:r>
          <w:proofErr w:type="gramEnd"/>
          <w:r w:rsidR="00805AD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42AFB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242AFB" w:rsidRPr="00242AFB">
              <w:rPr>
                <w:rStyle w:val="Nmerodepgina"/>
                <w:noProof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817" w:rsidRDefault="00140817">
      <w:r>
        <w:separator/>
      </w:r>
    </w:p>
  </w:footnote>
  <w:footnote w:type="continuationSeparator" w:id="0">
    <w:p w:rsidR="00140817" w:rsidRDefault="001408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491D53" w:rsidP="005E24A3">
          <w:pPr>
            <w:pStyle w:val="Cabealho"/>
            <w:tabs>
              <w:tab w:val="clear" w:pos="4320"/>
              <w:tab w:val="clear" w:pos="8640"/>
            </w:tabs>
          </w:pPr>
          <w:r>
            <w:t>MotoTaxiJÁ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491D53">
          <w:r>
            <w:t xml:space="preserve">  Data:  02/10/2013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A2E5F"/>
    <w:multiLevelType w:val="multilevel"/>
    <w:tmpl w:val="58F4DE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DA7296"/>
    <w:multiLevelType w:val="hybridMultilevel"/>
    <w:tmpl w:val="5288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143543"/>
    <w:multiLevelType w:val="hybridMultilevel"/>
    <w:tmpl w:val="25D0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35424F"/>
    <w:multiLevelType w:val="hybridMultilevel"/>
    <w:tmpl w:val="2B2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8D4BBB"/>
    <w:multiLevelType w:val="hybridMultilevel"/>
    <w:tmpl w:val="FE2A5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4"/>
  </w:num>
  <w:num w:numId="39">
    <w:abstractNumId w:val="16"/>
  </w:num>
  <w:num w:numId="40">
    <w:abstractNumId w:val="19"/>
  </w:num>
  <w:num w:numId="41">
    <w:abstractNumId w:val="3"/>
  </w:num>
  <w:num w:numId="42">
    <w:abstractNumId w:val="3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681"/>
    <w:rsid w:val="00066AC6"/>
    <w:rsid w:val="00100D5A"/>
    <w:rsid w:val="00115DBE"/>
    <w:rsid w:val="00140817"/>
    <w:rsid w:val="00153634"/>
    <w:rsid w:val="001662B5"/>
    <w:rsid w:val="00242AFB"/>
    <w:rsid w:val="00264FEB"/>
    <w:rsid w:val="00286E11"/>
    <w:rsid w:val="003220DF"/>
    <w:rsid w:val="00323903"/>
    <w:rsid w:val="003A4CCB"/>
    <w:rsid w:val="003C7643"/>
    <w:rsid w:val="003E0AA6"/>
    <w:rsid w:val="003F57DA"/>
    <w:rsid w:val="004541A5"/>
    <w:rsid w:val="004901D6"/>
    <w:rsid w:val="00491D53"/>
    <w:rsid w:val="004D115C"/>
    <w:rsid w:val="004E363F"/>
    <w:rsid w:val="00537BAC"/>
    <w:rsid w:val="00564DDB"/>
    <w:rsid w:val="005A1EE9"/>
    <w:rsid w:val="005E24A3"/>
    <w:rsid w:val="006664E6"/>
    <w:rsid w:val="006E645F"/>
    <w:rsid w:val="00704683"/>
    <w:rsid w:val="00714816"/>
    <w:rsid w:val="00732852"/>
    <w:rsid w:val="00741F7A"/>
    <w:rsid w:val="00783AA2"/>
    <w:rsid w:val="007907D1"/>
    <w:rsid w:val="007D6974"/>
    <w:rsid w:val="00805ADB"/>
    <w:rsid w:val="008E768A"/>
    <w:rsid w:val="008F18AF"/>
    <w:rsid w:val="008F721A"/>
    <w:rsid w:val="0091713B"/>
    <w:rsid w:val="009310F6"/>
    <w:rsid w:val="0095311D"/>
    <w:rsid w:val="00993DB8"/>
    <w:rsid w:val="009D6FF4"/>
    <w:rsid w:val="009E308F"/>
    <w:rsid w:val="00A0140F"/>
    <w:rsid w:val="00A26F9B"/>
    <w:rsid w:val="00A51B16"/>
    <w:rsid w:val="00A85FCB"/>
    <w:rsid w:val="00B20A98"/>
    <w:rsid w:val="00B46D12"/>
    <w:rsid w:val="00B62FCD"/>
    <w:rsid w:val="00BB3926"/>
    <w:rsid w:val="00C21148"/>
    <w:rsid w:val="00C2446D"/>
    <w:rsid w:val="00D243F0"/>
    <w:rsid w:val="00D504F5"/>
    <w:rsid w:val="00D50F5C"/>
    <w:rsid w:val="00DD2DB5"/>
    <w:rsid w:val="00DF39E9"/>
    <w:rsid w:val="00E42BA7"/>
    <w:rsid w:val="00E62681"/>
    <w:rsid w:val="00E676EF"/>
    <w:rsid w:val="00E7275F"/>
    <w:rsid w:val="00E9588E"/>
    <w:rsid w:val="00ED0FF2"/>
    <w:rsid w:val="00EE1D0B"/>
    <w:rsid w:val="00F405E1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065EDF0-8B87-4F89-BE33-12E1FB5E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1-Jarley\MotoTaxiJ&#193;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2099</TotalTime>
  <Pages>3</Pages>
  <Words>624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aluno</dc:creator>
  <cp:lastModifiedBy>josimar</cp:lastModifiedBy>
  <cp:revision>37</cp:revision>
  <cp:lastPrinted>2013-09-26T21:07:00Z</cp:lastPrinted>
  <dcterms:created xsi:type="dcterms:W3CDTF">2013-09-26T20:46:00Z</dcterms:created>
  <dcterms:modified xsi:type="dcterms:W3CDTF">2013-11-27T15:53:00Z</dcterms:modified>
</cp:coreProperties>
</file>