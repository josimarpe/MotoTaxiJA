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3B4E6B">
      <w:pPr>
        <w:pStyle w:val="Ttulo"/>
      </w:pPr>
      <w:r>
        <w:t>MotoTaxiJÁ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6006C7" w:rsidRPr="00737B62" w:rsidRDefault="006006C7" w:rsidP="006006C7">
      <w:r w:rsidRPr="00737B62">
        <w:t>Este documento tem como objetivo fornecer uma visão geral do sistema MotoTaxiJÁ, abrangendo coleta, analise e definição das necessidades e recursos necessários aos envolvidos e usuários finais. As informações contidas neste documento visam estabelecer subsídios para a modelagem do sistema, incluindo desde a definição de requisitos ao desenvolvimento propriamente dito. Os detalhes de como o MotoTaxiJÁ satisfará essas necessidades são descritos no caso de uso e nas especificações suplementares.</w:t>
      </w:r>
    </w:p>
    <w:bookmarkEnd w:id="4"/>
    <w:bookmarkEnd w:id="5"/>
    <w:p w:rsidR="00317164" w:rsidRDefault="00317164" w:rsidP="00C72D77">
      <w:pPr>
        <w:pStyle w:val="Ttulo1"/>
      </w:pPr>
      <w:r>
        <w:t>Posicionamento do Produto</w:t>
      </w: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72D77" w:rsidP="00737B62">
            <w:pPr>
              <w:widowControl/>
              <w:spacing w:line="240" w:lineRule="auto"/>
            </w:pPr>
            <w:r>
              <w:t xml:space="preserve">Adquirir serviços de motoboy 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872B45" w:rsidP="00737B62">
            <w:pPr>
              <w:widowControl/>
              <w:spacing w:line="240" w:lineRule="auto"/>
            </w:pPr>
            <w:r>
              <w:t xml:space="preserve">Clientes que não têm acesso à localização dos pontos onde os moto taxi se encontram </w:t>
            </w:r>
          </w:p>
          <w:p w:rsidR="00872B45" w:rsidRPr="00872B45" w:rsidRDefault="00872B45" w:rsidP="00737B62">
            <w:pPr>
              <w:widowControl/>
              <w:spacing w:line="240" w:lineRule="auto"/>
            </w:pPr>
            <w:r w:rsidRPr="00737B62">
              <w:t>Moto taxis que não tem ponto fixo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872B45" w:rsidP="00737B62">
            <w:pPr>
              <w:widowControl/>
              <w:spacing w:line="240" w:lineRule="auto"/>
            </w:pPr>
            <w:r>
              <w:t>Aumentar o número de opções para clientes que queiram um moto taxi disponível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72B45" w:rsidP="00737B62">
            <w:pPr>
              <w:widowControl/>
              <w:spacing w:line="240" w:lineRule="auto"/>
            </w:pPr>
            <w:r>
              <w:t>Oferecer comodidade para poder chamar um moto taxi sem sair de casa para um certo destino, bem como reservar aquela moto para sua corrida</w:t>
            </w:r>
            <w:r w:rsidR="000C1255">
              <w:t xml:space="preserve"> para um determinado cliente em um determinado local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0C1255" w:rsidRPr="000C1255" w:rsidRDefault="000C1255" w:rsidP="000C1255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Pessoas de todos os tipos para Área de Camaragibe 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 xml:space="preserve">Desenham adquirir serviço de moto taxi para um determinado local, mas não conhecem ou estão fora dos pontos geográficos onde se encontram os pontos ou os moto taxis e não podem se deslocar </w:t>
            </w:r>
            <w:r w:rsidR="00F3756C">
              <w:t>até</w:t>
            </w:r>
            <w:r>
              <w:t xml:space="preserve"> os locais indicados pelos moto taxistas.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&lt;nome do produto&gt;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 w:rsidRPr="000C1255">
              <w:t>MotoTaxiJÁ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>Proporciona aquisição de um serviço de moto taxi fácil através da internet ou do aplicativo móvel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Das vendas nos pontos de moto taxi que causam cansaço nos deslocamentos </w:t>
            </w:r>
            <w:r w:rsidR="00830A4D">
              <w:t>até</w:t>
            </w:r>
            <w:r>
              <w:t xml:space="preserve"> os pontos dos moto taxistas</w:t>
            </w:r>
            <w:r w:rsidR="00830A4D">
              <w:t xml:space="preserve"> ou até a falta de motos para satisfazer o cliente num determinado horário 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830A4D" w:rsidP="00737B62">
            <w:pPr>
              <w:widowControl/>
              <w:spacing w:line="240" w:lineRule="auto"/>
            </w:pPr>
            <w:r>
              <w:t xml:space="preserve">Oferece Comodidade, facilidade, agilidade na aquisição. 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563B1D" w:rsidP="00737B62">
            <w:r>
              <w:t>Gerente da Empresa</w:t>
            </w:r>
            <w:r w:rsidR="00E52B0C">
              <w:t xml:space="preserve"> Josimar Costa monteiro</w:t>
            </w:r>
          </w:p>
        </w:tc>
        <w:tc>
          <w:tcPr>
            <w:tcW w:w="2610" w:type="dxa"/>
          </w:tcPr>
          <w:p w:rsidR="00317164" w:rsidRDefault="00563B1D" w:rsidP="00737B62">
            <w:r>
              <w:t xml:space="preserve">Fornecedor do sistema para solucionar encontro de pontos de moto taxi e motos </w:t>
            </w:r>
            <w:r>
              <w:lastRenderedPageBreak/>
              <w:t xml:space="preserve">livres em </w:t>
            </w:r>
            <w:r w:rsidR="008857FD">
              <w:t>geral, “Idealizador do sistema”</w:t>
            </w:r>
          </w:p>
        </w:tc>
        <w:tc>
          <w:tcPr>
            <w:tcW w:w="3960" w:type="dxa"/>
          </w:tcPr>
          <w:p w:rsidR="00563B1D" w:rsidRDefault="00563B1D" w:rsidP="00737B62">
            <w:r>
              <w:lastRenderedPageBreak/>
              <w:t>Assegurar que o sistema poderá ser mantido</w:t>
            </w:r>
            <w:r w:rsidR="008C4788">
              <w:t>.</w:t>
            </w:r>
          </w:p>
          <w:p w:rsidR="00563B1D" w:rsidRPr="00737B62" w:rsidRDefault="00563B1D" w:rsidP="00563B1D">
            <w:r w:rsidRPr="00737B62">
              <w:t>Assegurar que haverá uma demanda de mercado pelos recursos do produto</w:t>
            </w:r>
            <w:r w:rsidR="008C4788" w:rsidRPr="00737B62">
              <w:t>.</w:t>
            </w:r>
          </w:p>
          <w:p w:rsidR="008C4788" w:rsidRPr="00737B62" w:rsidRDefault="008C4788" w:rsidP="00563B1D"/>
          <w:p w:rsidR="008C4788" w:rsidRPr="00737B62" w:rsidRDefault="008C4788" w:rsidP="00563B1D">
            <w:r w:rsidRPr="00737B62">
              <w:t>Monitorar o andamento do projeto.</w:t>
            </w:r>
          </w:p>
          <w:p w:rsidR="008C4788" w:rsidRPr="00737B62" w:rsidRDefault="008C4788" w:rsidP="00563B1D"/>
          <w:p w:rsidR="008C4788" w:rsidRPr="00563B1D" w:rsidRDefault="008C4788" w:rsidP="00563B1D">
            <w:r w:rsidRPr="00737B62">
              <w:t>Determinar os requisitos do sistema.</w:t>
            </w:r>
          </w:p>
        </w:tc>
      </w:tr>
      <w:tr w:rsidR="008C4788" w:rsidRPr="00C24685">
        <w:tc>
          <w:tcPr>
            <w:tcW w:w="1890" w:type="dxa"/>
          </w:tcPr>
          <w:p w:rsidR="008C4788" w:rsidRDefault="008C4788" w:rsidP="00737B62">
            <w:r>
              <w:lastRenderedPageBreak/>
              <w:t>Proprietário da moto</w:t>
            </w:r>
          </w:p>
        </w:tc>
        <w:tc>
          <w:tcPr>
            <w:tcW w:w="2610" w:type="dxa"/>
          </w:tcPr>
          <w:p w:rsidR="008C4788" w:rsidRDefault="008C4788" w:rsidP="00737B62">
            <w:r>
              <w:t>Cliente do produto MotoTaxiJÁ interessado em se inscrever no site e baixar o aplicativo para seu celular</w:t>
            </w:r>
          </w:p>
        </w:tc>
        <w:tc>
          <w:tcPr>
            <w:tcW w:w="3960" w:type="dxa"/>
          </w:tcPr>
          <w:p w:rsidR="008C4788" w:rsidRDefault="008C4788" w:rsidP="00737B62">
            <w:r>
              <w:t>Disponibilizar informações a respeito da sua moto</w:t>
            </w:r>
            <w:r w:rsidR="00FA3E7E">
              <w:t xml:space="preserve"> e capacete para o piloto e o garupa</w:t>
            </w:r>
            <w:r>
              <w:t>.</w:t>
            </w:r>
          </w:p>
          <w:p w:rsidR="008C4788" w:rsidRPr="00737B62" w:rsidRDefault="008C4788" w:rsidP="00737B62">
            <w:r w:rsidRPr="00737B62">
              <w:t>Assegurar que o celular fique ligado sempre que estiver em serviço.</w:t>
            </w:r>
          </w:p>
          <w:p w:rsidR="008C4788" w:rsidRPr="00737B62" w:rsidRDefault="008C4788" w:rsidP="00737B62">
            <w:r w:rsidRPr="00737B62">
              <w:t>Assegurar que dará prioridade quando solicitado seus serviços por um determinado Cliente ou empresa.</w:t>
            </w:r>
          </w:p>
          <w:p w:rsidR="00344EA6" w:rsidRPr="00737B62" w:rsidRDefault="00344EA6" w:rsidP="00737B62">
            <w:r w:rsidRPr="00737B62">
              <w:t>Utilizar, testar e validar o Perfil “Moto taxista” do sistema</w:t>
            </w:r>
          </w:p>
          <w:p w:rsidR="00344EA6" w:rsidRPr="008C4788" w:rsidRDefault="00344EA6" w:rsidP="00737B62">
            <w:r w:rsidRPr="00737B62">
              <w:t>Utilizar, testar e validar o dispositivo móvel em seu smartfone.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Quaisquer pessoas que desejem ter o aplicativo em seu celular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"Usuário" do sistema.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Administradores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"Administrador" do sistema.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FA3E7E" w:rsidRPr="00737B62" w:rsidRDefault="00FA3E7E" w:rsidP="00737B62">
      <w:pPr>
        <w:widowControl/>
        <w:spacing w:line="240" w:lineRule="auto"/>
      </w:pPr>
      <w:r w:rsidRPr="00FA3E7E">
        <w:rPr>
          <w:rFonts w:ascii="Times" w:hAnsi="Times"/>
          <w:i/>
          <w:color w:val="0000FF"/>
        </w:rPr>
        <w:t>·        </w:t>
      </w:r>
      <w:r w:rsidRPr="00737B62">
        <w:t xml:space="preserve"> Levando em consideração a velocidade da internet do usuário final ou do seu dispositivo móvel, o tempo para alocação do moto taxi poderá variar para mais ou para menos. 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Poderá ser usado em qualquer browser da internet e também </w:t>
      </w:r>
      <w:r w:rsidR="00291912">
        <w:t>nos smartphone</w:t>
      </w:r>
      <w:r w:rsidRPr="00737B62">
        <w:t xml:space="preserve"> qualquer horário.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</w:t>
      </w:r>
      <w:r w:rsidR="00763EDF" w:rsidRPr="00737B62">
        <w:t>A chamada poderá ser impressa</w:t>
      </w:r>
      <w:r w:rsidRPr="00737B62">
        <w:t xml:space="preserve"> em qualquer impressora local (matricial, jato de tinta ou laser).</w:t>
      </w:r>
    </w:p>
    <w:p w:rsidR="00317164" w:rsidRPr="00737B62" w:rsidRDefault="00FA3E7E" w:rsidP="00737B62">
      <w:pPr>
        <w:widowControl/>
        <w:spacing w:line="240" w:lineRule="auto"/>
      </w:pPr>
      <w:r w:rsidRPr="00737B62">
        <w:t>·</w:t>
      </w:r>
      <w:r w:rsidR="00763EDF" w:rsidRPr="00737B62">
        <w:t xml:space="preserve">        É preciso ter um </w:t>
      </w:r>
      <w:r w:rsidR="00291912">
        <w:t>smartphone</w:t>
      </w:r>
      <w:r w:rsidR="00291912" w:rsidRPr="00737B62">
        <w:t xml:space="preserve"> </w:t>
      </w:r>
      <w:bookmarkStart w:id="25" w:name="_GoBack"/>
      <w:bookmarkEnd w:id="25"/>
      <w:r w:rsidRPr="00737B62">
        <w:t xml:space="preserve">configuração mínima de hardware para executar o sistema </w:t>
      </w:r>
      <w:r w:rsidR="00763EDF" w:rsidRPr="00737B62">
        <w:t>no celular</w:t>
      </w:r>
      <w:r w:rsidRPr="00737B62">
        <w:t>.</w:t>
      </w:r>
    </w:p>
    <w:p w:rsidR="00763EDF" w:rsidRPr="00737B62" w:rsidRDefault="00763EDF" w:rsidP="00737B62">
      <w:pPr>
        <w:widowControl/>
        <w:spacing w:line="240" w:lineRule="auto"/>
      </w:pPr>
      <w:r w:rsidRPr="00737B62">
        <w:t>·        É preciso ter uma conta nas app android para baixar o aplicativo para seu dispositivo móvel.</w:t>
      </w:r>
    </w:p>
    <w:p w:rsidR="00317164" w:rsidRDefault="00317164">
      <w:pPr>
        <w:pStyle w:val="Ttulo1"/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</w:pPr>
      <w:bookmarkStart w:id="30" w:name="_Toc452813588"/>
      <w:bookmarkStart w:id="31" w:name="_Toc512930913"/>
      <w:bookmarkStart w:id="32" w:name="_Toc20715763"/>
      <w:r>
        <w:t>Necessidades e Características</w:t>
      </w:r>
      <w:bookmarkEnd w:id="30"/>
      <w:bookmarkEnd w:id="31"/>
      <w:bookmarkEnd w:id="32"/>
    </w:p>
    <w:p w:rsidR="006A5393" w:rsidRDefault="006A5393" w:rsidP="006A5393"/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• Perspectiva do produto </w:t>
      </w:r>
    </w:p>
    <w:p w:rsidR="006A5393" w:rsidRPr="00737B62" w:rsidRDefault="006A5393" w:rsidP="006A5393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sistema </w:t>
      </w:r>
      <w:r w:rsidR="007F2B91" w:rsidRPr="00737B62">
        <w:rPr>
          <w:sz w:val="20"/>
          <w:szCs w:val="20"/>
        </w:rPr>
        <w:t>MotoTaxiJÁ não</w:t>
      </w:r>
      <w:r w:rsidR="00344EA6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>nec</w:t>
      </w:r>
      <w:r w:rsidR="007F2B91" w:rsidRPr="00737B62">
        <w:rPr>
          <w:sz w:val="20"/>
          <w:szCs w:val="20"/>
        </w:rPr>
        <w:t xml:space="preserve">essitará de integração com nenhum outro dispositivo, além da conexão direta com os moto taxistas e com o site do fornecedor do produto </w:t>
      </w:r>
      <w:r w:rsidRPr="00737B62">
        <w:rPr>
          <w:sz w:val="20"/>
          <w:szCs w:val="20"/>
        </w:rPr>
        <w:t>para devida autenticação e garantia da segurança ao cliente.</w:t>
      </w:r>
    </w:p>
    <w:p w:rsidR="006A5393" w:rsidRPr="00737B62" w:rsidRDefault="006A5393" w:rsidP="00344EA6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Espera-se Aumento </w:t>
      </w:r>
      <w:r w:rsidR="007F2B91" w:rsidRPr="00737B62">
        <w:rPr>
          <w:sz w:val="20"/>
          <w:szCs w:val="20"/>
        </w:rPr>
        <w:t>nos serviços dos moto taxista</w:t>
      </w:r>
      <w:r w:rsidRPr="00737B62">
        <w:rPr>
          <w:sz w:val="20"/>
          <w:szCs w:val="20"/>
        </w:rPr>
        <w:t>, devido ao aumento na abrangência geográfica</w:t>
      </w:r>
      <w:r w:rsidR="007F2B91" w:rsidRPr="00737B62">
        <w:rPr>
          <w:sz w:val="20"/>
          <w:szCs w:val="20"/>
        </w:rPr>
        <w:t xml:space="preserve"> e fácil localização do motoboy disponível.</w:t>
      </w:r>
    </w:p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• Suposições e dependências</w:t>
      </w:r>
      <w:bookmarkStart w:id="33" w:name="_4.1_Perspectiva_do_Produto"/>
      <w:bookmarkStart w:id="34" w:name="4.1_______________Product_Perspective"/>
      <w:bookmarkEnd w:id="33"/>
      <w:bookmarkEnd w:id="34"/>
      <w:r w:rsidRPr="00737B62">
        <w:rPr>
          <w:sz w:val="20"/>
          <w:szCs w:val="20"/>
        </w:rPr>
        <w:t> </w:t>
      </w:r>
      <w:bookmarkStart w:id="35" w:name="_4.2_Suposições_e_Dependências"/>
      <w:bookmarkEnd w:id="35"/>
      <w:r w:rsidRPr="00737B62">
        <w:rPr>
          <w:sz w:val="20"/>
          <w:szCs w:val="20"/>
        </w:rPr>
        <w:t> </w:t>
      </w:r>
    </w:p>
    <w:p w:rsidR="006A5393" w:rsidRPr="00737B62" w:rsidRDefault="00344EA6" w:rsidP="00344EA6">
      <w:pPr>
        <w:pStyle w:val="infoblue0"/>
        <w:tabs>
          <w:tab w:val="num" w:pos="720"/>
        </w:tabs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>·        </w:t>
      </w:r>
      <w:r w:rsidR="006A5393" w:rsidRPr="00737B62">
        <w:rPr>
          <w:sz w:val="20"/>
          <w:szCs w:val="20"/>
        </w:rPr>
        <w:t>Supondo que não alcance as expectativas, o sistema pode permanecer publicado na internet</w:t>
      </w:r>
      <w:r w:rsidR="008126DC" w:rsidRPr="00737B62">
        <w:rPr>
          <w:sz w:val="20"/>
          <w:szCs w:val="20"/>
        </w:rPr>
        <w:t xml:space="preserve"> na app Google para uso local</w:t>
      </w:r>
      <w:r w:rsidR="007F2B91" w:rsidRPr="00737B62">
        <w:rPr>
          <w:sz w:val="20"/>
          <w:szCs w:val="20"/>
        </w:rPr>
        <w:t>, por usuário interno</w:t>
      </w:r>
      <w:r w:rsidR="006A5393"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·         A principal causa do problema concentra-se na grande</w:t>
      </w:r>
      <w:r w:rsidR="008F1D49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 xml:space="preserve">dificuldade de acesso aos pontos de moto </w:t>
      </w:r>
      <w:r w:rsidR="007F2B91" w:rsidRPr="00737B62">
        <w:rPr>
          <w:sz w:val="20"/>
          <w:szCs w:val="20"/>
        </w:rPr>
        <w:t>taxi nos</w:t>
      </w:r>
      <w:r w:rsidRPr="00737B62">
        <w:rPr>
          <w:sz w:val="20"/>
          <w:szCs w:val="20"/>
        </w:rPr>
        <w:t xml:space="preserve"> locais onde eles se encontram e na d</w:t>
      </w:r>
      <w:r w:rsidR="008126DC" w:rsidRPr="00737B62">
        <w:rPr>
          <w:sz w:val="20"/>
          <w:szCs w:val="20"/>
        </w:rPr>
        <w:t>ificuldade de encontrar um moto taxista</w:t>
      </w:r>
      <w:r w:rsidRPr="00737B62">
        <w:rPr>
          <w:sz w:val="20"/>
          <w:szCs w:val="20"/>
        </w:rPr>
        <w:t xml:space="preserve"> em atendimento.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lastRenderedPageBreak/>
        <w:t xml:space="preserve">·         A solução encontrada foi criar um sistema web </w:t>
      </w:r>
      <w:r w:rsidR="006A5393" w:rsidRPr="00737B62">
        <w:rPr>
          <w:sz w:val="20"/>
          <w:szCs w:val="20"/>
        </w:rPr>
        <w:t xml:space="preserve">e um aplicativo móvel </w:t>
      </w:r>
      <w:r w:rsidRPr="00737B62">
        <w:rPr>
          <w:sz w:val="20"/>
          <w:szCs w:val="20"/>
        </w:rPr>
        <w:t>que provesse o acesso de qualquer pessoa em qualquer lugar e h</w:t>
      </w:r>
      <w:r w:rsidR="006A5393" w:rsidRPr="00737B62">
        <w:rPr>
          <w:sz w:val="20"/>
          <w:szCs w:val="20"/>
        </w:rPr>
        <w:t>ora para aquisição do serviço do moto taxi</w:t>
      </w:r>
      <w:r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usuário quer que o sistema ofereça o conforto adequado a cada cliente, contrariando o estresse </w:t>
      </w:r>
      <w:r w:rsidR="006A5393" w:rsidRPr="00737B62">
        <w:rPr>
          <w:sz w:val="20"/>
          <w:szCs w:val="20"/>
        </w:rPr>
        <w:t xml:space="preserve">de encontrar um moto taxi livre </w:t>
      </w:r>
      <w:r w:rsidR="008126DC" w:rsidRPr="00737B62">
        <w:rPr>
          <w:sz w:val="20"/>
          <w:szCs w:val="20"/>
        </w:rPr>
        <w:t>e seu ponto de serviço</w:t>
      </w:r>
      <w:r w:rsidRPr="00737B62">
        <w:rPr>
          <w:sz w:val="20"/>
          <w:szCs w:val="20"/>
        </w:rPr>
        <w:t>.</w:t>
      </w:r>
    </w:p>
    <w:p w:rsidR="00763EDF" w:rsidRPr="00763EDF" w:rsidRDefault="00763EDF" w:rsidP="00763EDF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52"/>
        <w:gridCol w:w="1275"/>
        <w:gridCol w:w="4111"/>
        <w:gridCol w:w="1180"/>
      </w:tblGrid>
      <w:tr w:rsidR="00317164" w:rsidTr="008857FD">
        <w:tc>
          <w:tcPr>
            <w:tcW w:w="15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1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994DE7" w:rsidTr="008857FD">
        <w:tc>
          <w:tcPr>
            <w:tcW w:w="1552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Cadastro de moto taxistas</w:t>
            </w:r>
          </w:p>
        </w:tc>
        <w:tc>
          <w:tcPr>
            <w:tcW w:w="1275" w:type="dxa"/>
            <w:vAlign w:val="center"/>
          </w:tcPr>
          <w:p w:rsidR="00994DE7" w:rsidRPr="00737B62" w:rsidRDefault="00E00285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Identificação unívoca de</w:t>
            </w:r>
            <w:r w:rsidR="00634927" w:rsidRPr="00737B62">
              <w:rPr>
                <w:sz w:val="20"/>
                <w:szCs w:val="20"/>
              </w:rPr>
              <w:t xml:space="preserve"> moto taxistas participante do sistema</w:t>
            </w:r>
            <w:r w:rsidR="001B36E6" w:rsidRPr="00737B62">
              <w:rPr>
                <w:sz w:val="20"/>
                <w:szCs w:val="20"/>
              </w:rPr>
              <w:t>.</w:t>
            </w:r>
          </w:p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br/>
              <w:t xml:space="preserve"> Compartilhament</w:t>
            </w:r>
            <w:r w:rsidR="001B36E6" w:rsidRPr="00737B62">
              <w:rPr>
                <w:sz w:val="20"/>
                <w:szCs w:val="20"/>
              </w:rPr>
              <w:t>o de informações entre clientes e moto taxista.</w:t>
            </w:r>
          </w:p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.001</w:t>
            </w:r>
          </w:p>
        </w:tc>
      </w:tr>
      <w:tr w:rsidR="008857FD" w:rsidTr="008857FD">
        <w:tc>
          <w:tcPr>
            <w:tcW w:w="1552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Gerenciamento do sistema</w:t>
            </w:r>
          </w:p>
        </w:tc>
        <w:tc>
          <w:tcPr>
            <w:tcW w:w="1275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 xml:space="preserve">Cadastrar usuários, excluir usuários, banir IPs ou </w:t>
            </w:r>
            <w:r w:rsidR="00BF013A" w:rsidRPr="00737B62">
              <w:rPr>
                <w:sz w:val="20"/>
                <w:szCs w:val="20"/>
              </w:rPr>
              <w:t>E-mails</w:t>
            </w:r>
            <w:r w:rsidRPr="00737B62">
              <w:rPr>
                <w:sz w:val="20"/>
                <w:szCs w:val="20"/>
              </w:rPr>
              <w:t>, definir regras de participação no sistema, visualizar os dados gerais e específicos.</w:t>
            </w:r>
          </w:p>
        </w:tc>
        <w:tc>
          <w:tcPr>
            <w:tcW w:w="1180" w:type="dxa"/>
            <w:vAlign w:val="center"/>
          </w:tcPr>
          <w:p w:rsidR="008857FD" w:rsidRPr="00737B62" w:rsidRDefault="00BF013A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.002</w:t>
            </w:r>
          </w:p>
        </w:tc>
      </w:tr>
      <w:tr w:rsidR="00BF013A" w:rsidTr="008857FD">
        <w:tc>
          <w:tcPr>
            <w:tcW w:w="15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Uso do sistema</w:t>
            </w:r>
          </w:p>
        </w:tc>
        <w:tc>
          <w:tcPr>
            <w:tcW w:w="1275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4111" w:type="dxa"/>
            <w:vAlign w:val="center"/>
          </w:tcPr>
          <w:p w:rsidR="00BF013A" w:rsidRPr="00737B62" w:rsidRDefault="00BF013A" w:rsidP="00BF013A">
            <w:r w:rsidRPr="00737B62">
              <w:t>Cadastrar-se no sistema; entrar com os dados usando as regras do sistema; convidar amigos para o sistema.</w:t>
            </w:r>
          </w:p>
        </w:tc>
        <w:tc>
          <w:tcPr>
            <w:tcW w:w="1180" w:type="dxa"/>
            <w:vAlign w:val="center"/>
          </w:tcPr>
          <w:p w:rsidR="00BF013A" w:rsidRPr="00737B62" w:rsidRDefault="008126DC" w:rsidP="00BF013A">
            <w:pPr>
              <w:widowControl/>
              <w:spacing w:line="240" w:lineRule="auto"/>
            </w:pPr>
            <w:r w:rsidRPr="00737B62">
              <w:t>0.003</w:t>
            </w:r>
          </w:p>
        </w:tc>
      </w:tr>
      <w:tr w:rsidR="00E00285" w:rsidTr="008C1539">
        <w:tc>
          <w:tcPr>
            <w:tcW w:w="1552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Gerar relatórios diversos</w:t>
            </w:r>
          </w:p>
        </w:tc>
        <w:tc>
          <w:tcPr>
            <w:tcW w:w="1275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Alta</w:t>
            </w:r>
          </w:p>
        </w:tc>
        <w:tc>
          <w:tcPr>
            <w:tcW w:w="4111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Prestação de Contas e Controle Interno do Departamento.</w:t>
            </w:r>
          </w:p>
        </w:tc>
        <w:tc>
          <w:tcPr>
            <w:tcW w:w="1180" w:type="dxa"/>
            <w:vAlign w:val="center"/>
          </w:tcPr>
          <w:p w:rsidR="00E00285" w:rsidRPr="00737B62" w:rsidRDefault="008126DC" w:rsidP="00737B62">
            <w:pPr>
              <w:widowControl/>
              <w:spacing w:line="240" w:lineRule="auto"/>
            </w:pPr>
            <w:r w:rsidRPr="00737B62">
              <w:t>0</w:t>
            </w:r>
            <w:r w:rsidR="00E00285" w:rsidRPr="00737B62">
              <w:t>.0</w:t>
            </w:r>
            <w:r w:rsidRPr="00737B62">
              <w:t>04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6" w:name="_Toc436203408"/>
      <w:bookmarkStart w:id="37" w:name="_Toc452813602"/>
      <w:bookmarkStart w:id="38" w:name="_Toc512930919"/>
      <w:bookmarkStart w:id="39" w:name="_Toc20715765"/>
      <w:r>
        <w:t>Outros Requisitos do Produto</w:t>
      </w:r>
      <w:bookmarkEnd w:id="36"/>
      <w:bookmarkEnd w:id="37"/>
      <w:bookmarkEnd w:id="38"/>
      <w:bookmarkEnd w:id="39"/>
    </w:p>
    <w:p w:rsidR="006A5393" w:rsidRPr="00737B62" w:rsidRDefault="006A5393" w:rsidP="00737B62">
      <w:pPr>
        <w:widowControl/>
        <w:spacing w:line="240" w:lineRule="auto"/>
      </w:pPr>
      <w:r w:rsidRPr="00737B62">
        <w:t>O sistema</w:t>
      </w:r>
      <w:r w:rsidR="008126DC" w:rsidRPr="00737B62">
        <w:t xml:space="preserve"> (web</w:t>
      </w:r>
      <w:r w:rsidR="000B6F9D" w:rsidRPr="00737B62">
        <w:t>)</w:t>
      </w:r>
      <w:r w:rsidRPr="00737B62">
        <w:t xml:space="preserve"> poderá: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</w:t>
      </w:r>
      <w:r w:rsidR="008126DC" w:rsidRPr="00737B62">
        <w:t>      Ser executado no Browser (</w:t>
      </w:r>
      <w:r w:rsidR="004A3E21" w:rsidRPr="00737B62">
        <w:t>Firefox</w:t>
      </w:r>
      <w:r w:rsidR="000B6F9D" w:rsidRPr="00737B62">
        <w:t>);</w:t>
      </w:r>
    </w:p>
    <w:p w:rsidR="006A5393" w:rsidRPr="00737B62" w:rsidRDefault="006A5393" w:rsidP="00737B62">
      <w:pPr>
        <w:widowControl/>
        <w:spacing w:line="240" w:lineRule="auto"/>
      </w:pPr>
      <w:r w:rsidRPr="00737B62">
        <w:t xml:space="preserve">·         Ser </w:t>
      </w:r>
      <w:r w:rsidR="008126DC" w:rsidRPr="00737B62">
        <w:t xml:space="preserve">executado na plataforma web </w:t>
      </w:r>
      <w:r w:rsidR="004A3E21" w:rsidRPr="00737B62">
        <w:t>desktop</w:t>
      </w:r>
      <w:r w:rsidRPr="00737B62">
        <w:t>;</w:t>
      </w:r>
    </w:p>
    <w:p w:rsidR="000B6F9D" w:rsidRPr="00737B62" w:rsidRDefault="000B6F9D" w:rsidP="00737B62">
      <w:pPr>
        <w:widowControl/>
        <w:spacing w:line="240" w:lineRule="auto"/>
      </w:pPr>
      <w:r w:rsidRPr="00737B62">
        <w:t>·         Não necessita de manual do usuário;</w:t>
      </w:r>
    </w:p>
    <w:p w:rsidR="00937FF9" w:rsidRPr="00737B62" w:rsidRDefault="00937FF9" w:rsidP="00737B62">
      <w:pPr>
        <w:widowControl/>
        <w:spacing w:line="240" w:lineRule="auto"/>
      </w:pPr>
      <w:r w:rsidRPr="00737B62">
        <w:t>·         Ter ajuda on-line, sistema de busca integrada e fale conosco (on-line);</w:t>
      </w:r>
    </w:p>
    <w:p w:rsidR="00937FF9" w:rsidRPr="00737B62" w:rsidRDefault="00937FF9" w:rsidP="00737B62">
      <w:pPr>
        <w:widowControl/>
        <w:spacing w:line="240" w:lineRule="auto"/>
      </w:pPr>
      <w:r w:rsidRPr="00737B62">
        <w:t xml:space="preserve"> ·       Interface de fácil uso, com dest</w:t>
      </w:r>
      <w:r w:rsidR="008126DC" w:rsidRPr="00737B62">
        <w:t>aque para os recursos do MotoTaxiJÁ</w:t>
      </w:r>
      <w:r w:rsidRPr="00737B62">
        <w:t>;</w:t>
      </w:r>
    </w:p>
    <w:p w:rsidR="007F2B91" w:rsidRPr="00737B62" w:rsidRDefault="000B6F9D" w:rsidP="00737B62">
      <w:pPr>
        <w:widowControl/>
        <w:spacing w:line="240" w:lineRule="auto"/>
      </w:pPr>
      <w:r w:rsidRPr="00737B62">
        <w:t>O sistema (MotoTaxiJÁ) poderá:</w:t>
      </w:r>
    </w:p>
    <w:p w:rsidR="006A5393" w:rsidRPr="00737B62" w:rsidRDefault="006A5393" w:rsidP="00737B62">
      <w:pPr>
        <w:widowControl/>
        <w:spacing w:line="240" w:lineRule="auto"/>
      </w:pPr>
      <w:r w:rsidRPr="00737B62">
        <w:t xml:space="preserve">·         </w:t>
      </w:r>
      <w:r w:rsidR="006D3FC7" w:rsidRPr="00737B62">
        <w:t>Ser executado em Smartph</w:t>
      </w:r>
      <w:r w:rsidR="00892FB0" w:rsidRPr="00737B62">
        <w:t>one</w:t>
      </w:r>
      <w:r w:rsidR="004A3E21" w:rsidRPr="00737B62">
        <w:t>s</w:t>
      </w:r>
      <w:r w:rsidR="00892FB0" w:rsidRPr="00737B62">
        <w:t xml:space="preserve"> com sistema android, com acesso à internet</w:t>
      </w:r>
      <w:r w:rsidRPr="00737B62">
        <w:t>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Não necessita de manual do usuário;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Ter ajuda on-line, sistema de busca integrada e fale conosco (on-line);</w:t>
      </w:r>
    </w:p>
    <w:p w:rsidR="006A5393" w:rsidRPr="00737B62" w:rsidRDefault="006A5393" w:rsidP="00737B62">
      <w:pPr>
        <w:widowControl/>
        <w:spacing w:line="240" w:lineRule="auto"/>
      </w:pPr>
      <w:r w:rsidRPr="00737B62">
        <w:t>·         Interface de fácil uso, com destaque para os principais recursos</w:t>
      </w:r>
      <w:r w:rsidR="00937FF9" w:rsidRPr="00737B62">
        <w:t xml:space="preserve"> do MotoTaxiJÁ</w:t>
      </w:r>
      <w:r w:rsidRPr="00737B62">
        <w:t>;</w:t>
      </w:r>
    </w:p>
    <w:p w:rsidR="00317164" w:rsidRPr="00737B62" w:rsidRDefault="006A5393" w:rsidP="00737B62">
      <w:pPr>
        <w:widowControl/>
        <w:spacing w:line="240" w:lineRule="auto"/>
      </w:pPr>
      <w:r w:rsidRPr="00737B62">
        <w:t> </w:t>
      </w:r>
      <w:r w:rsidR="00937FF9" w:rsidRPr="00737B62">
        <w:t>·         Ser disponibilizado por um determ</w:t>
      </w:r>
      <w:r w:rsidR="004A3E21" w:rsidRPr="00737B62">
        <w:t xml:space="preserve">inado período na app do Google </w:t>
      </w:r>
      <w:r w:rsidR="00937FF9" w:rsidRPr="00737B62">
        <w:t>para download de graça;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Segurança (integridade das informações e das transações)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0.001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5610C3" w:rsidP="00BF013A">
            <w:pPr>
              <w:widowControl/>
              <w:spacing w:line="240" w:lineRule="auto"/>
            </w:pPr>
            <w:r w:rsidRPr="00737B62">
              <w:t xml:space="preserve">Escalabilidade </w:t>
            </w:r>
            <w:r w:rsidR="00BF013A" w:rsidRPr="00737B62">
              <w:t>(suportar vários acessos simultâneos ao sistema)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0.002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 w:rsidSect="009C517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1D4" w:rsidRDefault="005141D4">
      <w:pPr>
        <w:spacing w:line="240" w:lineRule="auto"/>
      </w:pPr>
      <w:r>
        <w:separator/>
      </w:r>
    </w:p>
  </w:endnote>
  <w:endnote w:type="continuationSeparator" w:id="0">
    <w:p w:rsidR="005141D4" w:rsidRDefault="00514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 w:rsidR="00476952">
            <w:fldChar w:fldCharType="begin"/>
          </w:r>
          <w:r>
            <w:instrText xml:space="preserve"> DATE \@ "yyyy" </w:instrText>
          </w:r>
          <w:r w:rsidR="00476952">
            <w:fldChar w:fldCharType="separate"/>
          </w:r>
          <w:r w:rsidR="008B0DD0">
            <w:rPr>
              <w:noProof/>
            </w:rPr>
            <w:t>2013</w:t>
          </w:r>
          <w:proofErr w:type="gramEnd"/>
          <w:r w:rsidR="004769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47695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76952">
            <w:rPr>
              <w:rStyle w:val="Nmerodepgina"/>
            </w:rPr>
            <w:fldChar w:fldCharType="separate"/>
          </w:r>
          <w:r w:rsidR="00291912">
            <w:rPr>
              <w:rStyle w:val="Nmerodepgina"/>
              <w:noProof/>
            </w:rPr>
            <w:t>3</w:t>
          </w:r>
          <w:r w:rsidR="00476952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1D4" w:rsidRDefault="005141D4">
      <w:pPr>
        <w:spacing w:line="240" w:lineRule="auto"/>
      </w:pPr>
      <w:r>
        <w:separator/>
      </w:r>
    </w:p>
  </w:footnote>
  <w:footnote w:type="continuationSeparator" w:id="0">
    <w:p w:rsidR="005141D4" w:rsidRDefault="00514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8B0DD0" w:rsidP="00892FB0">
          <w:r>
            <w:rPr>
              <w:b/>
            </w:rPr>
            <w:t>MotoTaxiJÁ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6A28E0">
          <w:r>
            <w:t xml:space="preserve">  Data:  </w:t>
          </w:r>
          <w:r w:rsidR="00892FB0">
            <w:t>22/09/2013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932F9D"/>
    <w:multiLevelType w:val="multilevel"/>
    <w:tmpl w:val="D30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2A"/>
    <w:rsid w:val="000B6F9D"/>
    <w:rsid w:val="000C1255"/>
    <w:rsid w:val="000E132A"/>
    <w:rsid w:val="000E5CF1"/>
    <w:rsid w:val="00115349"/>
    <w:rsid w:val="001B36E6"/>
    <w:rsid w:val="0022435F"/>
    <w:rsid w:val="00291912"/>
    <w:rsid w:val="00317164"/>
    <w:rsid w:val="00344EA6"/>
    <w:rsid w:val="003B4E6B"/>
    <w:rsid w:val="00406B51"/>
    <w:rsid w:val="0042293A"/>
    <w:rsid w:val="00425D01"/>
    <w:rsid w:val="00446E97"/>
    <w:rsid w:val="004579C7"/>
    <w:rsid w:val="00476952"/>
    <w:rsid w:val="004A3E21"/>
    <w:rsid w:val="005141D4"/>
    <w:rsid w:val="005243F9"/>
    <w:rsid w:val="0055315C"/>
    <w:rsid w:val="005610C3"/>
    <w:rsid w:val="00563B1D"/>
    <w:rsid w:val="006006C7"/>
    <w:rsid w:val="00634927"/>
    <w:rsid w:val="006A28E0"/>
    <w:rsid w:val="006A5393"/>
    <w:rsid w:val="006D3FC7"/>
    <w:rsid w:val="00737B62"/>
    <w:rsid w:val="00763EDF"/>
    <w:rsid w:val="00795376"/>
    <w:rsid w:val="007F2B91"/>
    <w:rsid w:val="008126DC"/>
    <w:rsid w:val="00821173"/>
    <w:rsid w:val="0082797D"/>
    <w:rsid w:val="00830A4D"/>
    <w:rsid w:val="00872B45"/>
    <w:rsid w:val="008857FD"/>
    <w:rsid w:val="00892FB0"/>
    <w:rsid w:val="008B06E1"/>
    <w:rsid w:val="008B0DD0"/>
    <w:rsid w:val="008C4788"/>
    <w:rsid w:val="008F1D49"/>
    <w:rsid w:val="00937FF9"/>
    <w:rsid w:val="00994DE7"/>
    <w:rsid w:val="009C5170"/>
    <w:rsid w:val="00A6647A"/>
    <w:rsid w:val="00B8618D"/>
    <w:rsid w:val="00BF013A"/>
    <w:rsid w:val="00C24685"/>
    <w:rsid w:val="00C32246"/>
    <w:rsid w:val="00C32B72"/>
    <w:rsid w:val="00C72D77"/>
    <w:rsid w:val="00D16DAF"/>
    <w:rsid w:val="00E00285"/>
    <w:rsid w:val="00E52B0C"/>
    <w:rsid w:val="00EC2B2B"/>
    <w:rsid w:val="00EE1BA5"/>
    <w:rsid w:val="00F243B7"/>
    <w:rsid w:val="00F26080"/>
    <w:rsid w:val="00F34F6B"/>
    <w:rsid w:val="00F3756C"/>
    <w:rsid w:val="00FA3E7E"/>
    <w:rsid w:val="00FE68BA"/>
    <w:rsid w:val="00FF264F"/>
    <w:rsid w:val="00FF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340E31-A89C-47E9-897B-C8663FC6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C517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C51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C51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51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51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51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51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C51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51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51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C51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C51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9C5170"/>
    <w:pPr>
      <w:ind w:left="900" w:hanging="900"/>
    </w:pPr>
  </w:style>
  <w:style w:type="paragraph" w:styleId="Sumrio1">
    <w:name w:val="toc 1"/>
    <w:basedOn w:val="Normal"/>
    <w:next w:val="Normal"/>
    <w:semiHidden/>
    <w:rsid w:val="009C51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9C51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C51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C51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C51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C5170"/>
  </w:style>
  <w:style w:type="paragraph" w:customStyle="1" w:styleId="Bullet2">
    <w:name w:val="Bullet2"/>
    <w:basedOn w:val="Normal"/>
    <w:rsid w:val="009C517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C517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C5170"/>
    <w:pPr>
      <w:keepLines/>
      <w:spacing w:after="120"/>
    </w:pPr>
  </w:style>
  <w:style w:type="paragraph" w:styleId="Corpodetexto">
    <w:name w:val="Body Text"/>
    <w:basedOn w:val="Normal"/>
    <w:semiHidden/>
    <w:rsid w:val="009C517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C517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C5170"/>
    <w:pPr>
      <w:ind w:left="720" w:hanging="432"/>
    </w:pPr>
  </w:style>
  <w:style w:type="character" w:styleId="Refdenotaderodap">
    <w:name w:val="footnote reference"/>
    <w:semiHidden/>
    <w:rsid w:val="009C51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C51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9C517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C51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C5170"/>
    <w:pPr>
      <w:ind w:left="600"/>
    </w:pPr>
  </w:style>
  <w:style w:type="paragraph" w:styleId="Sumrio5">
    <w:name w:val="toc 5"/>
    <w:basedOn w:val="Normal"/>
    <w:next w:val="Normal"/>
    <w:semiHidden/>
    <w:rsid w:val="009C5170"/>
    <w:pPr>
      <w:ind w:left="800"/>
    </w:pPr>
  </w:style>
  <w:style w:type="paragraph" w:styleId="Sumrio6">
    <w:name w:val="toc 6"/>
    <w:basedOn w:val="Normal"/>
    <w:next w:val="Normal"/>
    <w:semiHidden/>
    <w:rsid w:val="009C5170"/>
    <w:pPr>
      <w:ind w:left="1000"/>
    </w:pPr>
  </w:style>
  <w:style w:type="paragraph" w:styleId="Sumrio7">
    <w:name w:val="toc 7"/>
    <w:basedOn w:val="Normal"/>
    <w:next w:val="Normal"/>
    <w:semiHidden/>
    <w:rsid w:val="009C5170"/>
    <w:pPr>
      <w:ind w:left="1200"/>
    </w:pPr>
  </w:style>
  <w:style w:type="paragraph" w:styleId="Sumrio8">
    <w:name w:val="toc 8"/>
    <w:basedOn w:val="Normal"/>
    <w:next w:val="Normal"/>
    <w:semiHidden/>
    <w:rsid w:val="009C5170"/>
    <w:pPr>
      <w:ind w:left="1400"/>
    </w:pPr>
  </w:style>
  <w:style w:type="paragraph" w:styleId="Sumrio9">
    <w:name w:val="toc 9"/>
    <w:basedOn w:val="Normal"/>
    <w:next w:val="Normal"/>
    <w:semiHidden/>
    <w:rsid w:val="009C5170"/>
    <w:pPr>
      <w:ind w:left="1600"/>
    </w:pPr>
  </w:style>
  <w:style w:type="paragraph" w:customStyle="1" w:styleId="MainTitle">
    <w:name w:val="Main Title"/>
    <w:basedOn w:val="Normal"/>
    <w:rsid w:val="009C51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9C5170"/>
    <w:rPr>
      <w:i/>
      <w:color w:val="0000FF"/>
    </w:rPr>
  </w:style>
  <w:style w:type="paragraph" w:styleId="Recuodecorpodetexto">
    <w:name w:val="Body Text Indent"/>
    <w:basedOn w:val="Normal"/>
    <w:semiHidden/>
    <w:rsid w:val="009C51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51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517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C5170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9C5170"/>
    <w:rPr>
      <w:color w:val="0000FF"/>
      <w:u w:val="single"/>
    </w:rPr>
  </w:style>
  <w:style w:type="paragraph" w:customStyle="1" w:styleId="infoblue0">
    <w:name w:val="infoblue"/>
    <w:basedOn w:val="Normal"/>
    <w:rsid w:val="009C517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9C5170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9C5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9C5170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0285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34349-B6DC-4848-9A43-0881FFCA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244</TotalTime>
  <Pages>3</Pages>
  <Words>997</Words>
  <Characters>5390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josimar</dc:creator>
  <cp:keywords/>
  <cp:lastModifiedBy>josimar</cp:lastModifiedBy>
  <cp:revision>25</cp:revision>
  <cp:lastPrinted>2001-03-15T17:26:00Z</cp:lastPrinted>
  <dcterms:created xsi:type="dcterms:W3CDTF">2013-09-25T00:14:00Z</dcterms:created>
  <dcterms:modified xsi:type="dcterms:W3CDTF">2013-10-02T18:32:00Z</dcterms:modified>
</cp:coreProperties>
</file>