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</w:p>
    <w:p w:rsidR="002875BC" w:rsidRPr="007078BD" w:rsidRDefault="002875BC" w:rsidP="009F322E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 w:rsidR="00B67789" w:rsidRPr="00825767">
        <w:t xml:space="preserve">O sistema </w:t>
      </w:r>
      <w:r w:rsidR="00773393">
        <w:t xml:space="preserve">usará </w:t>
      </w:r>
      <w:proofErr w:type="gramStart"/>
      <w:r w:rsidR="00773393">
        <w:t>uma</w:t>
      </w:r>
      <w:r w:rsidR="009F6C97">
        <w:t xml:space="preserve"> </w:t>
      </w:r>
      <w:proofErr w:type="spellStart"/>
      <w:r w:rsidR="009F6C97">
        <w:t>uma</w:t>
      </w:r>
      <w:proofErr w:type="spellEnd"/>
      <w:proofErr w:type="gramEnd"/>
      <w:r w:rsidR="009F6C97">
        <w:t xml:space="preserve"> estrutura baseada em log para registrar todos os erros da aplicação, o que for erro de log ele jogará para o log da aplicação</w:t>
      </w:r>
      <w:r w:rsidR="009F322E">
        <w:t xml:space="preserve"> e o que for erro de negócio ele vai pedir para o usuário tratar.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</w:t>
      </w:r>
      <w:r w:rsidR="00C1156A">
        <w:t xml:space="preserve">como guia </w:t>
      </w:r>
      <w:r w:rsidR="00B47FC8">
        <w:t>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 w:rsidR="00F77E87">
        <w:t>A</w:t>
      </w:r>
      <w:r>
        <w:t xml:space="preserve">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C1156A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Todo framework da aplicação deve ser baseado na plataforma </w:t>
      </w:r>
      <w:proofErr w:type="spellStart"/>
      <w:proofErr w:type="gramStart"/>
      <w:r>
        <w:t>java</w:t>
      </w:r>
      <w:proofErr w:type="spellEnd"/>
      <w:proofErr w:type="gramEnd"/>
      <w:r>
        <w:t xml:space="preserve"> web</w:t>
      </w:r>
      <w:r w:rsidR="000156DC">
        <w:t>;</w:t>
      </w:r>
    </w:p>
    <w:p w:rsidR="00E35781" w:rsidRPr="00256D07" w:rsidRDefault="00E35781" w:rsidP="00C1156A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Haverá </w:t>
      </w:r>
      <w:r w:rsidR="00C1156A">
        <w:t xml:space="preserve">mecanismos de </w:t>
      </w:r>
      <w:r>
        <w:t>certificado digital para garantir segurança para os clientes envolvido na aplicação;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gramStart"/>
      <w:r>
        <w:t>MotoTaxiJÁ</w:t>
      </w:r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</w:t>
      </w:r>
      <w:proofErr w:type="gramStart"/>
      <w:r>
        <w:t>acessíveis no</w:t>
      </w:r>
      <w:r w:rsidR="00C1156A">
        <w:t xml:space="preserve"> navegador</w:t>
      </w:r>
      <w:r>
        <w:t xml:space="preserve"> do smartphone e </w:t>
      </w:r>
      <w:r w:rsidR="00AD2ECF">
        <w:t>no site</w:t>
      </w:r>
      <w:r>
        <w:t xml:space="preserve"> Mozilla Firefox</w:t>
      </w:r>
      <w:proofErr w:type="gramEnd"/>
      <w:r>
        <w:t xml:space="preserve">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</w:t>
      </w:r>
      <w:proofErr w:type="gramStart"/>
      <w:r>
        <w:rPr>
          <w:rFonts w:ascii="Times New Roman" w:hAnsi="Times New Roman" w:cs="Times New Roman"/>
        </w:rPr>
        <w:t>MotoTaxiJÁ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r w:rsidR="00AD2ECF">
        <w:t>Justificativas</w:t>
      </w:r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r w:rsidR="00AD2ECF">
        <w:t>momento (</w:t>
      </w:r>
      <w:r w:rsidR="005E2CD8">
        <w:t>As telas da aplicação</w:t>
      </w:r>
      <w:r w:rsidR="00AD2ECF">
        <w:t>) utilizando</w:t>
      </w:r>
      <w:r w:rsidR="005E2CD8">
        <w:t xml:space="preserve"> eclipse com JSP e SERV</w:t>
      </w:r>
      <w:r w:rsidR="00E73410">
        <w:t>LET, com servidor Apache Toncat.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8F5953" w:rsidRDefault="007931BE" w:rsidP="008F5953">
      <w:pPr>
        <w:pStyle w:val="Corpodetexto"/>
        <w:numPr>
          <w:ilvl w:val="0"/>
          <w:numId w:val="41"/>
        </w:numPr>
      </w:pPr>
      <w:r>
        <w:t>Na camad</w:t>
      </w:r>
      <w:r w:rsidR="006A30B5">
        <w:t xml:space="preserve">a de apresentação teremos um </w:t>
      </w:r>
      <w:proofErr w:type="spellStart"/>
      <w:r w:rsidR="006A30B5">
        <w:t>Activity</w:t>
      </w:r>
      <w:proofErr w:type="spellEnd"/>
      <w:r w:rsidR="006A30B5">
        <w:t xml:space="preserve"> que será a tela de Login do Moto taxista</w:t>
      </w:r>
      <w:r>
        <w:t>;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Algumas outras funções </w:t>
      </w:r>
      <w:r w:rsidR="006A30B5">
        <w:t>para validar o Login e a senha do Moto taxista</w:t>
      </w:r>
      <w:r>
        <w:t>.</w:t>
      </w:r>
    </w:p>
    <w:p w:rsidR="00413A0B" w:rsidRDefault="00413A0B" w:rsidP="008F5953">
      <w:pPr>
        <w:pStyle w:val="Corpodetexto"/>
        <w:numPr>
          <w:ilvl w:val="0"/>
          <w:numId w:val="41"/>
        </w:numPr>
      </w:pPr>
      <w:r>
        <w:t xml:space="preserve">Basicamente, a aplicações web mobile contem apenas as regras de </w:t>
      </w:r>
      <w:proofErr w:type="gramStart"/>
      <w:r>
        <w:t>visualização(</w:t>
      </w:r>
      <w:proofErr w:type="gramEnd"/>
      <w:r>
        <w:t xml:space="preserve">interfaces) e controle necessárias as serviço do sistema </w:t>
      </w:r>
      <w:proofErr w:type="spellStart"/>
      <w:r>
        <w:t>MotoTaxiJA</w:t>
      </w:r>
      <w:proofErr w:type="spellEnd"/>
      <w:r>
        <w:t xml:space="preserve">.  </w:t>
      </w: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552104" w:rsidRDefault="006A30B5" w:rsidP="003954CE">
      <w:pPr>
        <w:pStyle w:val="PargrafodaLista"/>
        <w:numPr>
          <w:ilvl w:val="0"/>
          <w:numId w:val="35"/>
        </w:numPr>
      </w:pPr>
      <w:proofErr w:type="spellStart"/>
      <w:proofErr w:type="gramStart"/>
      <w:r>
        <w:t>Moto</w:t>
      </w:r>
      <w:r w:rsidR="00E35781">
        <w:t>Taxista</w:t>
      </w:r>
      <w:proofErr w:type="spellEnd"/>
      <w:proofErr w:type="gramEnd"/>
    </w:p>
    <w:p w:rsidR="005D08C0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</w:t>
      </w:r>
      <w:r w:rsidR="006A30B5">
        <w:t>ontrolLoginMotoTaxi</w:t>
      </w:r>
      <w:proofErr w:type="spellEnd"/>
      <w:proofErr w:type="gramEnd"/>
    </w:p>
    <w:p w:rsidR="00083505" w:rsidRDefault="006A30B5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TelaLoginMotoTaxi</w:t>
      </w:r>
      <w:proofErr w:type="spellEnd"/>
      <w:proofErr w:type="gramEnd"/>
    </w:p>
    <w:p w:rsidR="006423EC" w:rsidRDefault="006A30B5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CadastroMotoTaxi</w:t>
      </w:r>
      <w:proofErr w:type="spellEnd"/>
      <w:proofErr w:type="gramEnd"/>
    </w:p>
    <w:p w:rsidR="00CA0FC3" w:rsidRDefault="00CA0FC3" w:rsidP="00DB2BAD">
      <w:pPr>
        <w:pStyle w:val="PargrafodaLista"/>
        <w:numPr>
          <w:ilvl w:val="0"/>
          <w:numId w:val="35"/>
        </w:numPr>
      </w:pPr>
      <w:r>
        <w:t>Aplicativo instalado em smartphone.</w:t>
      </w:r>
      <w:bookmarkStart w:id="2" w:name="_GoBack"/>
      <w:bookmarkEnd w:id="2"/>
    </w:p>
    <w:p w:rsidR="00552104" w:rsidRPr="003954CE" w:rsidRDefault="00256D07" w:rsidP="00256D07">
      <w:pPr>
        <w:ind w:left="360"/>
      </w:pPr>
      <w:r>
        <w:t xml:space="preserve">Obs.: existe um modelo criado no </w:t>
      </w:r>
      <w:proofErr w:type="gramStart"/>
      <w:r>
        <w:t>StarUML</w:t>
      </w:r>
      <w:proofErr w:type="gramEnd"/>
      <w:r>
        <w:t xml:space="preserve">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Default="006A30B5" w:rsidP="00FE01DB">
      <w:pPr>
        <w:pStyle w:val="PargrafodaLista"/>
        <w:numPr>
          <w:ilvl w:val="1"/>
          <w:numId w:val="1"/>
        </w:numPr>
      </w:pPr>
      <w:r>
        <w:t xml:space="preserve">A arquitetura no Android ira opera em Hierarquia de </w:t>
      </w:r>
      <w:proofErr w:type="spellStart"/>
      <w:proofErr w:type="gramStart"/>
      <w:r>
        <w:t>Views</w:t>
      </w:r>
      <w:proofErr w:type="spellEnd"/>
      <w:r>
        <w:t xml:space="preserve"> </w:t>
      </w:r>
      <w:r w:rsidR="00FE01DB">
        <w:t>:</w:t>
      </w:r>
      <w:proofErr w:type="gramEnd"/>
    </w:p>
    <w:p w:rsidR="00FE01DB" w:rsidRDefault="00CA0FC3" w:rsidP="00FE01DB">
      <w:pPr>
        <w:pStyle w:val="PargrafodaLista"/>
        <w:numPr>
          <w:ilvl w:val="0"/>
          <w:numId w:val="39"/>
        </w:numPr>
      </w:pPr>
      <w:proofErr w:type="gramStart"/>
      <w:r>
        <w:t>Activity.</w:t>
      </w:r>
      <w:proofErr w:type="gramEnd"/>
      <w:r>
        <w:t>java</w:t>
      </w:r>
    </w:p>
    <w:p w:rsidR="00FE01DB" w:rsidRDefault="00CA0FC3" w:rsidP="00FE01DB">
      <w:pPr>
        <w:pStyle w:val="PargrafodaLista"/>
        <w:numPr>
          <w:ilvl w:val="0"/>
          <w:numId w:val="39"/>
        </w:numPr>
      </w:pPr>
      <w:proofErr w:type="gramStart"/>
      <w:r>
        <w:t>Layout.</w:t>
      </w:r>
      <w:proofErr w:type="gramEnd"/>
      <w:r>
        <w:t>xml</w:t>
      </w:r>
    </w:p>
    <w:p w:rsidR="002C290E" w:rsidRDefault="00FE01DB" w:rsidP="008F5953">
      <w:pPr>
        <w:pStyle w:val="PargrafodaLista"/>
        <w:numPr>
          <w:ilvl w:val="0"/>
          <w:numId w:val="39"/>
        </w:numPr>
      </w:pPr>
      <w:r>
        <w:t>Controladores</w:t>
      </w:r>
    </w:p>
    <w:p w:rsidR="002C290E" w:rsidRPr="003954CE" w:rsidRDefault="002C290E" w:rsidP="002C290E"/>
    <w:p w:rsidR="007D32BA" w:rsidRDefault="00037FE1">
      <w:pPr>
        <w:pStyle w:val="Ttulo1"/>
      </w:pPr>
      <w:r>
        <w:t>Visões Arquiteturais</w:t>
      </w:r>
    </w:p>
    <w:p w:rsidR="007D32BA" w:rsidRDefault="00037FE1">
      <w:pPr>
        <w:pStyle w:val="Ttulo2"/>
      </w:pPr>
      <w:r>
        <w:t>Recommended views</w:t>
      </w:r>
    </w:p>
    <w:p w:rsidR="004271B6" w:rsidRPr="004271B6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4271B6" w:rsidRDefault="004271B6" w:rsidP="004271B6">
      <w:pPr>
        <w:ind w:left="360"/>
      </w:pPr>
    </w:p>
    <w:p w:rsidR="00FE01DB" w:rsidRDefault="00FE01DB" w:rsidP="004271B6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23820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7F" w:rsidRPr="004271B6" w:rsidRDefault="00190C7F" w:rsidP="004271B6">
      <w:pPr>
        <w:ind w:left="360"/>
      </w:pPr>
    </w:p>
    <w:p w:rsidR="00182555" w:rsidRDefault="004271B6" w:rsidP="00190C7F">
      <w:pPr>
        <w:pStyle w:val="PargrafodaLista"/>
        <w:numPr>
          <w:ilvl w:val="0"/>
          <w:numId w:val="32"/>
        </w:numPr>
      </w:pPr>
      <w:r>
        <w:rPr>
          <w:lang w:val="pt-PT"/>
        </w:rPr>
        <w:t>Operacional:</w:t>
      </w:r>
      <w:r w:rsidR="000C34A2">
        <w:rPr>
          <w:lang w:val="pt-PT"/>
        </w:rPr>
        <w:br/>
      </w:r>
      <w:r w:rsidR="00190C7F">
        <w:rPr>
          <w:noProof/>
          <w:lang w:eastAsia="pt-BR"/>
        </w:rPr>
        <w:drawing>
          <wp:inline distT="0" distB="0" distL="0" distR="0">
            <wp:extent cx="5943600" cy="2181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52216A" w:rsidP="00774FC1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4168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C1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3" w:rsidRDefault="00C664F3">
      <w:r>
        <w:separator/>
      </w:r>
    </w:p>
  </w:endnote>
  <w:endnote w:type="continuationSeparator" w:id="0">
    <w:p w:rsidR="00C664F3" w:rsidRDefault="00C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30B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A0FC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3" w:rsidRDefault="00C664F3">
      <w:r>
        <w:separator/>
      </w:r>
    </w:p>
  </w:footnote>
  <w:footnote w:type="continuationSeparator" w:id="0">
    <w:p w:rsidR="00C664F3" w:rsidRDefault="00C66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9.25pt;height:27.75pt" o:bullet="t">
        <v:imagedata r:id="rId1" o:title="clip_image001"/>
      </v:shape>
    </w:pict>
  </w:numPicBullet>
  <w:numPicBullet w:numPicBulletId="1">
    <w:pict>
      <v:shape id="_x0000_i1041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4130"/>
    <w:multiLevelType w:val="hybridMultilevel"/>
    <w:tmpl w:val="26E46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1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9E1D10"/>
    <w:multiLevelType w:val="hybridMultilevel"/>
    <w:tmpl w:val="58985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>
    <w:nsid w:val="586E4C08"/>
    <w:multiLevelType w:val="hybridMultilevel"/>
    <w:tmpl w:val="46F23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6A07CF"/>
    <w:multiLevelType w:val="hybridMultilevel"/>
    <w:tmpl w:val="78142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8"/>
  </w:num>
  <w:num w:numId="18">
    <w:abstractNumId w:val="3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12"/>
  </w:num>
  <w:num w:numId="26">
    <w:abstractNumId w:val="4"/>
  </w:num>
  <w:num w:numId="27">
    <w:abstractNumId w:val="6"/>
  </w:num>
  <w:num w:numId="28">
    <w:abstractNumId w:val="19"/>
  </w:num>
  <w:num w:numId="29">
    <w:abstractNumId w:val="15"/>
  </w:num>
  <w:num w:numId="30">
    <w:abstractNumId w:val="23"/>
  </w:num>
  <w:num w:numId="31">
    <w:abstractNumId w:val="11"/>
  </w:num>
  <w:num w:numId="32">
    <w:abstractNumId w:val="25"/>
  </w:num>
  <w:num w:numId="33">
    <w:abstractNumId w:val="22"/>
  </w:num>
  <w:num w:numId="34">
    <w:abstractNumId w:val="17"/>
  </w:num>
  <w:num w:numId="35">
    <w:abstractNumId w:val="2"/>
  </w:num>
  <w:num w:numId="36">
    <w:abstractNumId w:val="7"/>
  </w:num>
  <w:num w:numId="37">
    <w:abstractNumId w:val="5"/>
  </w:num>
  <w:num w:numId="38">
    <w:abstractNumId w:val="1"/>
  </w:num>
  <w:num w:numId="39">
    <w:abstractNumId w:val="18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83505"/>
    <w:rsid w:val="000C34A2"/>
    <w:rsid w:val="001243E8"/>
    <w:rsid w:val="00182555"/>
    <w:rsid w:val="00183E07"/>
    <w:rsid w:val="00190C7F"/>
    <w:rsid w:val="00193919"/>
    <w:rsid w:val="001F63C1"/>
    <w:rsid w:val="00235CFD"/>
    <w:rsid w:val="00256D07"/>
    <w:rsid w:val="0028620E"/>
    <w:rsid w:val="002875BC"/>
    <w:rsid w:val="002C290E"/>
    <w:rsid w:val="003316C4"/>
    <w:rsid w:val="003954CE"/>
    <w:rsid w:val="003A1526"/>
    <w:rsid w:val="003F6F45"/>
    <w:rsid w:val="00413A0B"/>
    <w:rsid w:val="004271B6"/>
    <w:rsid w:val="004825B1"/>
    <w:rsid w:val="004F4193"/>
    <w:rsid w:val="0052216A"/>
    <w:rsid w:val="00544415"/>
    <w:rsid w:val="005455DD"/>
    <w:rsid w:val="00552104"/>
    <w:rsid w:val="005D08C0"/>
    <w:rsid w:val="005E2CD8"/>
    <w:rsid w:val="005F6F32"/>
    <w:rsid w:val="00616BB4"/>
    <w:rsid w:val="006423EC"/>
    <w:rsid w:val="006A30B5"/>
    <w:rsid w:val="006B08EE"/>
    <w:rsid w:val="00773393"/>
    <w:rsid w:val="00774FC1"/>
    <w:rsid w:val="007931BE"/>
    <w:rsid w:val="007A3E4E"/>
    <w:rsid w:val="007D32BA"/>
    <w:rsid w:val="00823A70"/>
    <w:rsid w:val="00836847"/>
    <w:rsid w:val="008F42EB"/>
    <w:rsid w:val="008F5953"/>
    <w:rsid w:val="00912D02"/>
    <w:rsid w:val="009C5B87"/>
    <w:rsid w:val="009F322E"/>
    <w:rsid w:val="009F6C97"/>
    <w:rsid w:val="00AB15F9"/>
    <w:rsid w:val="00AD2ECF"/>
    <w:rsid w:val="00B22292"/>
    <w:rsid w:val="00B3631F"/>
    <w:rsid w:val="00B47FC8"/>
    <w:rsid w:val="00B67789"/>
    <w:rsid w:val="00BD5309"/>
    <w:rsid w:val="00C1156A"/>
    <w:rsid w:val="00C664F3"/>
    <w:rsid w:val="00CA0FC3"/>
    <w:rsid w:val="00D22CD9"/>
    <w:rsid w:val="00D546DC"/>
    <w:rsid w:val="00DB2BAD"/>
    <w:rsid w:val="00E35781"/>
    <w:rsid w:val="00E73410"/>
    <w:rsid w:val="00E9504D"/>
    <w:rsid w:val="00EA579C"/>
    <w:rsid w:val="00F105C9"/>
    <w:rsid w:val="00F706E6"/>
    <w:rsid w:val="00F77E87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1278</TotalTime>
  <Pages>4</Pages>
  <Words>783</Words>
  <Characters>4234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5007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josimarpc</cp:lastModifiedBy>
  <cp:revision>29</cp:revision>
  <cp:lastPrinted>2001-03-15T17:26:00Z</cp:lastPrinted>
  <dcterms:created xsi:type="dcterms:W3CDTF">2013-10-15T23:37:00Z</dcterms:created>
  <dcterms:modified xsi:type="dcterms:W3CDTF">2013-11-20T07:27:00Z</dcterms:modified>
</cp:coreProperties>
</file>