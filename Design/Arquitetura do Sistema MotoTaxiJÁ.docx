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BA" w:rsidRDefault="003A1526">
      <w:pPr>
        <w:pStyle w:val="Ttulo"/>
      </w:pPr>
      <w:r>
        <w:t>MotoTaxiJÁ</w:t>
      </w:r>
    </w:p>
    <w:p w:rsidR="007D32BA" w:rsidRDefault="00037FE1">
      <w:pPr>
        <w:pStyle w:val="Ttulo"/>
      </w:pPr>
      <w:r>
        <w:t>Projeto Arquitetural</w:t>
      </w:r>
    </w:p>
    <w:p w:rsidR="007D32BA" w:rsidRDefault="007D32BA"/>
    <w:p w:rsidR="007D32BA" w:rsidRDefault="00037FE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D32BA" w:rsidRDefault="007D32BA">
      <w:pPr>
        <w:rPr>
          <w:rFonts w:ascii="Times" w:hAnsi="Times"/>
          <w:iCs/>
          <w:color w:val="0000FF"/>
        </w:rPr>
      </w:pPr>
    </w:p>
    <w:p w:rsidR="007D32BA" w:rsidRDefault="00037FE1">
      <w:pPr>
        <w:pStyle w:val="Ttulo1"/>
      </w:pPr>
      <w:bookmarkStart w:id="0" w:name="_Toc436203377"/>
      <w:bookmarkStart w:id="1" w:name="_Toc452813577"/>
      <w:r>
        <w:t>Objetivo</w:t>
      </w:r>
    </w:p>
    <w:p w:rsidR="00E9504D" w:rsidRPr="00256D07" w:rsidRDefault="00E9504D" w:rsidP="00E9504D">
      <w:pPr>
        <w:jc w:val="both"/>
      </w:pPr>
      <w:r w:rsidRPr="00256D07">
        <w:t xml:space="preserve">Este documento fornece uma visão arquitetural abrangente do sistema </w:t>
      </w:r>
      <w:r w:rsidRPr="00256D07">
        <w:rPr>
          <w:b/>
        </w:rPr>
        <w:t>MotoTaxiJÁ</w:t>
      </w:r>
      <w:r w:rsidRPr="00256D07">
        <w:t>, usando diversas visões de arquitetura para representar diferentes aspectos do sistema. O objetivo deste documento é capturar e comunicar as decisões arquiteturais significativas que foram tomadas em relação ao sistema.</w:t>
      </w:r>
    </w:p>
    <w:p w:rsidR="00E9504D" w:rsidRPr="00E9504D" w:rsidRDefault="00E9504D" w:rsidP="00E9504D"/>
    <w:bookmarkEnd w:id="0"/>
    <w:bookmarkEnd w:id="1"/>
    <w:p w:rsidR="007D32BA" w:rsidRDefault="00037FE1">
      <w:pPr>
        <w:pStyle w:val="Ttulo1"/>
      </w:pPr>
      <w:r>
        <w:t>Metas Arquiteturais e Filosofia</w:t>
      </w:r>
    </w:p>
    <w:p w:rsidR="00256D07" w:rsidRPr="00256D07" w:rsidRDefault="00256D07" w:rsidP="00256D07">
      <w:r>
        <w:t>O MotoTaxiJÁ é um aplicativo que funciona via web</w:t>
      </w:r>
      <w:r w:rsidRPr="00265D20">
        <w:t xml:space="preserve"> </w:t>
      </w:r>
      <w:r>
        <w:t>para smartphones</w:t>
      </w:r>
      <w:r w:rsidRPr="00265D20">
        <w:t xml:space="preserve">, usando a tecnologia </w:t>
      </w:r>
      <w:r>
        <w:t>Android</w:t>
      </w:r>
      <w:r w:rsidRPr="00265D20">
        <w:t>, o objetivo é um arquitetura que deixe fácil essa junção de tecnologias, tendo um bom desempenho nessa troca de informações</w:t>
      </w:r>
      <w:r>
        <w:t xml:space="preserve"> entre smartphones.</w:t>
      </w:r>
    </w:p>
    <w:p w:rsidR="00235CFD" w:rsidRPr="007078BD" w:rsidRDefault="00235CFD" w:rsidP="00235CFD">
      <w:r w:rsidRPr="007078BD">
        <w:t xml:space="preserve">Para a proposta da arquitetura, foram considerados fatores como </w:t>
      </w:r>
      <w:r>
        <w:t xml:space="preserve">a </w:t>
      </w:r>
      <w:r w:rsidRPr="007078BD">
        <w:t>finalidade do sistema, tipo de usuários e ambiente de execução. Sendo assim, a arquitetura a ser adotada precisa atender às seguintes características: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Modularidade: </w:t>
      </w:r>
      <w:r>
        <w:t>o sistema deve ser desenvolvido em camadas, havendo uma interface de comunicação bem definida entre as mesmas.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Manutenibilidade: </w:t>
      </w:r>
      <w:r>
        <w:t>o</w:t>
      </w:r>
      <w:r w:rsidRPr="007078BD">
        <w:t xml:space="preserve"> sistema deve estar no ar 24 horas por dia</w:t>
      </w:r>
      <w:r>
        <w:t>, 7 dias na semana</w:t>
      </w:r>
      <w:r w:rsidRPr="007078BD">
        <w:t xml:space="preserve">, o que exige </w:t>
      </w:r>
      <w:r>
        <w:t>mecanismos de monitoração do funcionamento do sistema e recuperação em caso de falha</w:t>
      </w:r>
      <w:r w:rsidRPr="007078BD">
        <w:t>.</w:t>
      </w:r>
      <w:r>
        <w:t xml:space="preserve"> </w:t>
      </w:r>
      <w:r w:rsidRPr="00825767">
        <w:t>O sistema deve adotar padrões de documentação e codificação</w:t>
      </w:r>
      <w:r>
        <w:t xml:space="preserve"> bem definidos</w:t>
      </w:r>
      <w:r w:rsidRPr="00825767">
        <w:t>.</w:t>
      </w:r>
    </w:p>
    <w:p w:rsidR="002875BC" w:rsidRPr="007078BD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Extensibilidade: </w:t>
      </w:r>
      <w:r>
        <w:t xml:space="preserve">as ferramentas utilizadas no processo de desenvolvimento do sistema deverão ser de acesso gratuito. Da mesma forma, bibliotecas de software de terceiros que forem utilizadas deverão ser de código aberto. </w:t>
      </w:r>
    </w:p>
    <w:p w:rsidR="002875BC" w:rsidRDefault="002875BC" w:rsidP="002875BC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7078BD">
        <w:t xml:space="preserve">Reusabilidade: </w:t>
      </w:r>
      <w:r>
        <w:t xml:space="preserve">a arquitetura do sistema deve ser tal que permita a utilização de classes e componentes em </w:t>
      </w:r>
      <w:r w:rsidRPr="007078BD">
        <w:t>outros projetos, favorecendo o tempo de produção e a qualidade do produto gerado.</w:t>
      </w:r>
    </w:p>
    <w:p w:rsidR="00235CFD" w:rsidRPr="00265D20" w:rsidRDefault="002875BC" w:rsidP="00235CFD">
      <w:pPr>
        <w:widowControl/>
        <w:numPr>
          <w:ilvl w:val="0"/>
          <w:numId w:val="33"/>
        </w:numPr>
        <w:spacing w:before="60" w:after="60" w:line="240" w:lineRule="auto"/>
        <w:jc w:val="both"/>
      </w:pPr>
      <w:r w:rsidRPr="00976D99">
        <w:t>Portabilidade:</w:t>
      </w:r>
      <w:r>
        <w:t xml:space="preserve"> a</w:t>
      </w:r>
      <w:r w:rsidRPr="00976D99">
        <w:t xml:space="preserve"> fim de garantir portabilidade e independência de plataforma, o sistema deve ser</w:t>
      </w:r>
      <w:r>
        <w:t xml:space="preserve"> desenvolvido na plataforma Java para android</w:t>
      </w:r>
      <w:r w:rsidRPr="00976D99">
        <w:t>.</w:t>
      </w:r>
    </w:p>
    <w:p w:rsidR="00E9504D" w:rsidRPr="00E9504D" w:rsidRDefault="00E9504D" w:rsidP="00E9504D"/>
    <w:p w:rsidR="007D32BA" w:rsidRDefault="00037FE1">
      <w:pPr>
        <w:pStyle w:val="Ttulo1"/>
      </w:pPr>
      <w:r>
        <w:t>Premissas e Dependências</w:t>
      </w:r>
    </w:p>
    <w:p w:rsidR="00823A70" w:rsidRPr="00256D07" w:rsidRDefault="00823A70" w:rsidP="00823A70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 xml:space="preserve">O produto é baseado na suposição de que os usuários tenham acesso à Internet e </w:t>
      </w:r>
      <w:r w:rsidR="00256D07">
        <w:t xml:space="preserve">um </w:t>
      </w:r>
      <w:r w:rsidRPr="00256D07">
        <w:t>smartphone compatível com a versão android do sistema</w:t>
      </w:r>
      <w:r w:rsidR="00256D07">
        <w:t xml:space="preserve"> a ser liberado</w:t>
      </w:r>
      <w:r w:rsidRPr="00256D07">
        <w:t>, mínimo 4.0.</w:t>
      </w:r>
    </w:p>
    <w:p w:rsidR="00823A70" w:rsidRPr="00256D07" w:rsidRDefault="00823A70" w:rsidP="00F95BE6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 xml:space="preserve">O aplicativo deve ser abrigado no Market play store e </w:t>
      </w:r>
      <w:r w:rsidR="00256D07">
        <w:t>que deve dar</w:t>
      </w:r>
      <w:r w:rsidRPr="00256D07">
        <w:t xml:space="preserve"> suporte à linguagem Java.</w:t>
      </w:r>
    </w:p>
    <w:p w:rsidR="00823A70" w:rsidRPr="00256D07" w:rsidRDefault="004F4193" w:rsidP="00823A70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 xml:space="preserve">O </w:t>
      </w:r>
      <w:r w:rsidR="00823A70" w:rsidRPr="00256D07">
        <w:t xml:space="preserve">site do sistema MotoTaxiJÁ </w:t>
      </w:r>
      <w:r w:rsidRPr="00256D07">
        <w:t>deverá suportar o</w:t>
      </w:r>
      <w:r w:rsidR="00823A70" w:rsidRPr="00256D07">
        <w:t xml:space="preserve"> Banco de Dados MySQL.</w:t>
      </w:r>
    </w:p>
    <w:p w:rsidR="00256D07" w:rsidRPr="00256D07" w:rsidRDefault="00256D07" w:rsidP="00256D0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256D07">
        <w:t>O sistema será liberado num primeiro momento, porem deverá cobrar por serviços prestados ao seus consumidores</w:t>
      </w:r>
      <w:r>
        <w:t>.</w:t>
      </w:r>
    </w:p>
    <w:p w:rsidR="008F42EB" w:rsidRPr="008F42EB" w:rsidRDefault="008F42EB" w:rsidP="008F42EB"/>
    <w:p w:rsidR="007D32BA" w:rsidRDefault="00037FE1">
      <w:pPr>
        <w:pStyle w:val="Ttulo1"/>
      </w:pPr>
      <w:r>
        <w:t>Requisitos Críticos da Arquitetura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proofErr w:type="spellStart"/>
      <w:r w:rsidRPr="00544415">
        <w:rPr>
          <w:b/>
          <w:bCs/>
        </w:rPr>
        <w:t>Implantabilidade</w:t>
      </w:r>
      <w:proofErr w:type="spellEnd"/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 xml:space="preserve">Os módulos do Sistema </w:t>
      </w:r>
      <w:proofErr w:type="gramStart"/>
      <w:r>
        <w:t>MotoTaxiJÁ</w:t>
      </w:r>
      <w:proofErr w:type="gramEnd"/>
      <w:r w:rsidRPr="00544415">
        <w:t xml:space="preserve"> devem ser desenvolvidos e </w:t>
      </w:r>
      <w:r>
        <w:t xml:space="preserve">implantados de forma modular, </w:t>
      </w:r>
      <w:r w:rsidRPr="00544415">
        <w:t xml:space="preserve"> com data pré-agendada</w:t>
      </w:r>
      <w:r>
        <w:t xml:space="preserve"> na documentação</w:t>
      </w:r>
      <w:r w:rsidRPr="00544415">
        <w:t>. </w:t>
      </w:r>
    </w:p>
    <w:p w:rsidR="00544415" w:rsidRPr="00544415" w:rsidRDefault="00544415" w:rsidP="00544415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rPr>
          <w:b/>
          <w:bCs/>
        </w:rPr>
        <w:t>Portabilidade entre navegadores</w:t>
      </w:r>
    </w:p>
    <w:p w:rsidR="00544415" w:rsidRDefault="00544415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 w:rsidRPr="00544415">
        <w:t>As funcionalidades dos módulos citado</w:t>
      </w:r>
      <w:r>
        <w:t xml:space="preserve">s acima devem ser acessíveis </w:t>
      </w:r>
      <w:proofErr w:type="gramStart"/>
      <w:r>
        <w:t>no</w:t>
      </w:r>
      <w:r w:rsidRPr="00544415">
        <w:t xml:space="preserve"> navegadores</w:t>
      </w:r>
      <w:proofErr w:type="gramEnd"/>
      <w:r w:rsidRPr="00544415">
        <w:t>:</w:t>
      </w:r>
      <w:r>
        <w:t xml:space="preserve"> do smartphone e o site no Mozilla Firefox – versão 24.0</w:t>
      </w:r>
      <w:r w:rsidR="009C5B87">
        <w:t>.</w:t>
      </w:r>
      <w:r>
        <w:t xml:space="preserve"> </w:t>
      </w:r>
    </w:p>
    <w:p w:rsidR="009C5B87" w:rsidRDefault="009C5B87" w:rsidP="009C5B87">
      <w:pPr>
        <w:pStyle w:val="PargrafodaLista"/>
        <w:widowControl/>
        <w:numPr>
          <w:ilvl w:val="0"/>
          <w:numId w:val="34"/>
        </w:numPr>
        <w:spacing w:before="60" w:after="60" w:line="240" w:lineRule="auto"/>
        <w:jc w:val="both"/>
      </w:pPr>
      <w:r>
        <w:t>A funcionalidade de Cadastro de Moto Taxistas será a primeira a ser desenvolvida e terá prioridade critica no sistema para poder acontecer sua entrega.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Tempo de resposta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</w:rPr>
        <w:lastRenderedPageBreak/>
        <w:t>O tempo de resposta máximo para as operações cadastrais, c</w:t>
      </w:r>
      <w:r>
        <w:rPr>
          <w:rFonts w:ascii="Times New Roman" w:hAnsi="Times New Roman" w:cs="Times New Roman"/>
        </w:rPr>
        <w:t>om acesso simultâneo de até 10</w:t>
      </w:r>
      <w:r w:rsidRPr="009C5B87">
        <w:rPr>
          <w:rFonts w:ascii="Times New Roman" w:hAnsi="Times New Roman" w:cs="Times New Roman"/>
        </w:rPr>
        <w:t xml:space="preserve"> usuários simultâneos, não deve ser superior a 8 segundos (para 90% das requisições). Este tempo de resposta não se aplica a relatórios e </w:t>
      </w:r>
      <w:r>
        <w:rPr>
          <w:rFonts w:ascii="Times New Roman" w:hAnsi="Times New Roman" w:cs="Times New Roman"/>
        </w:rPr>
        <w:t xml:space="preserve">outros </w:t>
      </w:r>
      <w:r w:rsidRPr="009C5B87">
        <w:rPr>
          <w:rFonts w:ascii="Times New Roman" w:hAnsi="Times New Roman" w:cs="Times New Roman"/>
        </w:rPr>
        <w:t>cas</w:t>
      </w:r>
      <w:r>
        <w:rPr>
          <w:rFonts w:ascii="Times New Roman" w:hAnsi="Times New Roman" w:cs="Times New Roman"/>
        </w:rPr>
        <w:t>os de uso desenvolvidos durante a construção do sistema</w:t>
      </w:r>
      <w:r w:rsidRPr="009C5B87">
        <w:rPr>
          <w:rFonts w:ascii="Times New Roman" w:hAnsi="Times New Roman" w:cs="Times New Roman"/>
        </w:rPr>
        <w:t>.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r w:rsidRPr="009C5B87">
        <w:rPr>
          <w:rFonts w:ascii="Times New Roman" w:hAnsi="Times New Roman" w:cs="Times New Roman"/>
          <w:b/>
          <w:bCs/>
        </w:rPr>
        <w:t>Disponibilidade</w:t>
      </w:r>
    </w:p>
    <w:p w:rsidR="009C5B87" w:rsidRPr="009C5B87" w:rsidRDefault="009C5B87" w:rsidP="009C5B8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52" w:afterAutospacing="0" w:line="25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módulos do sistema </w:t>
      </w:r>
      <w:proofErr w:type="gramStart"/>
      <w:r>
        <w:rPr>
          <w:rFonts w:ascii="Times New Roman" w:hAnsi="Times New Roman" w:cs="Times New Roman"/>
        </w:rPr>
        <w:t>MotoTaxiJÁ</w:t>
      </w:r>
      <w:proofErr w:type="gramEnd"/>
      <w:r>
        <w:rPr>
          <w:rFonts w:ascii="Times New Roman" w:hAnsi="Times New Roman" w:cs="Times New Roman"/>
        </w:rPr>
        <w:t xml:space="preserve"> </w:t>
      </w:r>
      <w:r w:rsidRPr="009C5B87">
        <w:rPr>
          <w:rFonts w:ascii="Times New Roman" w:hAnsi="Times New Roman" w:cs="Times New Roman"/>
        </w:rPr>
        <w:t>devem apr</w:t>
      </w:r>
      <w:r>
        <w:rPr>
          <w:rFonts w:ascii="Times New Roman" w:hAnsi="Times New Roman" w:cs="Times New Roman"/>
        </w:rPr>
        <w:t>esentar disponibilidade de 90</w:t>
      </w:r>
      <w:r w:rsidRPr="009C5B87">
        <w:rPr>
          <w:rFonts w:ascii="Times New Roman" w:hAnsi="Times New Roman" w:cs="Times New Roman"/>
        </w:rPr>
        <w:t>% (ou seja, devem estar fora do</w:t>
      </w:r>
      <w:r>
        <w:rPr>
          <w:rFonts w:ascii="Times New Roman" w:hAnsi="Times New Roman" w:cs="Times New Roman"/>
        </w:rPr>
        <w:t xml:space="preserve"> ar no máximo aos Domingos</w:t>
      </w:r>
      <w:r w:rsidRPr="009C5B87">
        <w:rPr>
          <w:rFonts w:ascii="Times New Roman" w:hAnsi="Times New Roman" w:cs="Times New Roman"/>
        </w:rPr>
        <w:t>).</w:t>
      </w:r>
    </w:p>
    <w:p w:rsidR="004F4193" w:rsidRDefault="004F4193" w:rsidP="004F4193"/>
    <w:p w:rsidR="004F4193" w:rsidRPr="004F4193" w:rsidRDefault="00B3631F" w:rsidP="004F4193">
      <w:r w:rsidRPr="009C5B87">
        <w:t>Obs.: O critério</w:t>
      </w:r>
      <w:r w:rsidR="00256D07" w:rsidRPr="009C5B87">
        <w:t xml:space="preserve"> de</w:t>
      </w:r>
      <w:r w:rsidRPr="009C5B87">
        <w:t xml:space="preserve"> entrega será utilizado para agrupar as funcio</w:t>
      </w:r>
      <w:r w:rsidR="00256D07" w:rsidRPr="009C5B87">
        <w:t>nalidades que serão entregues nos</w:t>
      </w:r>
      <w:r w:rsidRPr="009C5B87">
        <w:t xml:space="preserve"> prazos pré-determinados pelo gerente de projeto e analista de requisitos da equipe.</w:t>
      </w:r>
      <w:r w:rsidR="009C5B87">
        <w:t xml:space="preserve"> </w:t>
      </w:r>
      <w:r w:rsidR="009C5B87" w:rsidRPr="009C5B87">
        <w:t>Esta lista poderia se estender para contemplar diversos outro</w:t>
      </w:r>
      <w:r w:rsidR="009C5B87">
        <w:t>s tipos de requisitos deixando claro</w:t>
      </w:r>
      <w:r w:rsidR="005E2CD8">
        <w:t xml:space="preserve"> </w:t>
      </w:r>
      <w:r w:rsidR="009C5B87" w:rsidRPr="009C5B87">
        <w:t xml:space="preserve">para os arquitetos compilarem os itens de maior risco para a </w:t>
      </w:r>
      <w:r w:rsidR="005E2CD8" w:rsidRPr="009C5B87">
        <w:t>arquitetura</w:t>
      </w:r>
      <w:r w:rsidR="009C5B87" w:rsidRPr="009C5B87">
        <w:t>.</w:t>
      </w:r>
    </w:p>
    <w:p w:rsidR="007D32BA" w:rsidRDefault="00037FE1" w:rsidP="000C34A2">
      <w:pPr>
        <w:pStyle w:val="Ttulo1"/>
      </w:pPr>
      <w:r>
        <w:t xml:space="preserve">Decisões, Restrições e </w:t>
      </w:r>
      <w:proofErr w:type="gramStart"/>
      <w:r>
        <w:t>Justificativas</w:t>
      </w:r>
      <w:proofErr w:type="gramEnd"/>
    </w:p>
    <w:p w:rsidR="001F63C1" w:rsidRDefault="001F63C1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 w:rsidRPr="001F63C1">
        <w:t xml:space="preserve">A plataforma tecnológica do sistema será baseada em padrões abertos e </w:t>
      </w:r>
      <w:r>
        <w:t>Android, para que a tecnologia possa ser estuda e implantada sem maiores esforços.</w:t>
      </w:r>
    </w:p>
    <w:p w:rsidR="00616BB4" w:rsidRDefault="00193919" w:rsidP="001F63C1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A construção do Banco de Dados será f</w:t>
      </w:r>
      <w:r w:rsidR="00616BB4">
        <w:t>eita no MYSQL, pelo fato desta tecnologia ter membro certificado neste SGBD.</w:t>
      </w:r>
    </w:p>
    <w:p w:rsidR="005E2CD8" w:rsidRDefault="00616BB4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 xml:space="preserve">O site deverá ser construído num primeiro </w:t>
      </w:r>
      <w:proofErr w:type="gramStart"/>
      <w:r>
        <w:t>momento</w:t>
      </w:r>
      <w:r w:rsidR="005E2CD8">
        <w:t>(</w:t>
      </w:r>
      <w:proofErr w:type="gramEnd"/>
      <w:r w:rsidR="005E2CD8">
        <w:t>As telas da aplicação)</w:t>
      </w:r>
      <w:r>
        <w:t>utilizando</w:t>
      </w:r>
      <w:r w:rsidR="005E2CD8">
        <w:t xml:space="preserve"> eclipse com JSP e SERVLET, com servidor Apache </w:t>
      </w:r>
      <w:proofErr w:type="spellStart"/>
      <w:r w:rsidR="005E2CD8">
        <w:t>Toncat</w:t>
      </w:r>
      <w:proofErr w:type="spellEnd"/>
      <w:r w:rsidR="005E2CD8">
        <w:t>.</w:t>
      </w:r>
    </w:p>
    <w:p w:rsidR="005E2CD8" w:rsidRPr="001F63C1" w:rsidRDefault="005E2CD8" w:rsidP="005E2CD8">
      <w:pPr>
        <w:pStyle w:val="PargrafodaLista"/>
        <w:widowControl/>
        <w:numPr>
          <w:ilvl w:val="0"/>
          <w:numId w:val="36"/>
        </w:numPr>
        <w:shd w:val="clear" w:color="auto" w:fill="FFFFFF"/>
        <w:spacing w:after="252" w:line="252" w:lineRule="atLeast"/>
      </w:pPr>
      <w:r>
        <w:t>O Aplicativo será desenvolv</w:t>
      </w:r>
      <w:r w:rsidR="00D546DC">
        <w:t>ido em Java eclipse com Android</w:t>
      </w:r>
    </w:p>
    <w:p w:rsidR="003954CE" w:rsidRPr="003954CE" w:rsidRDefault="003954CE" w:rsidP="003954CE">
      <w:pPr>
        <w:widowControl/>
        <w:spacing w:after="12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</w:t>
      </w:r>
      <w:r w:rsidRPr="003954CE">
        <w:rPr>
          <w:rFonts w:ascii="Arial" w:hAnsi="Arial" w:cs="Arial"/>
        </w:rPr>
        <w:t>ada decisão pode envolver um complexo estudo de tecnologias</w:t>
      </w:r>
      <w:r>
        <w:rPr>
          <w:rFonts w:ascii="Arial" w:hAnsi="Arial" w:cs="Arial"/>
        </w:rPr>
        <w:t xml:space="preserve"> a serem utilizadas</w:t>
      </w:r>
      <w:r w:rsidRPr="003954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D32BA" w:rsidRDefault="00037FE1">
      <w:pPr>
        <w:pStyle w:val="Ttulo1"/>
      </w:pPr>
      <w:r>
        <w:t>Mecanismos Arquiteturais</w:t>
      </w:r>
    </w:p>
    <w:p w:rsidR="007D32BA" w:rsidRDefault="00037FE1">
      <w:pPr>
        <w:pStyle w:val="Ttulo2"/>
      </w:pPr>
      <w:r>
        <w:t>Mecanismo Arquitetural 1</w:t>
      </w:r>
    </w:p>
    <w:p w:rsidR="00BD5309" w:rsidRDefault="00BD5309">
      <w:pPr>
        <w:pStyle w:val="Ttulo2"/>
        <w:rPr>
          <w:lang w:val="pt-PT"/>
        </w:rPr>
      </w:pPr>
      <w:r>
        <w:rPr>
          <w:lang w:val="pt-PT"/>
        </w:rPr>
        <w:t xml:space="preserve">Descrever a finalidade, atributos e </w:t>
      </w:r>
      <w:r>
        <w:rPr>
          <w:rStyle w:val="hps"/>
          <w:lang w:val="pt-PT"/>
        </w:rPr>
        <w:t>função do mecanismo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arquitetura.</w:t>
      </w:r>
    </w:p>
    <w:p w:rsidR="007D32BA" w:rsidRDefault="00037FE1" w:rsidP="00D546DC">
      <w:pPr>
        <w:pStyle w:val="Ttulo2"/>
      </w:pPr>
      <w:r>
        <w:t xml:space="preserve">Mecanismo Arquitetural </w:t>
      </w:r>
      <w:proofErr w:type="gramStart"/>
      <w:r>
        <w:t>2</w:t>
      </w:r>
      <w:proofErr w:type="gramEnd"/>
    </w:p>
    <w:p w:rsidR="007D32BA" w:rsidRDefault="007D32BA">
      <w:pPr>
        <w:pStyle w:val="Corpodetexto"/>
      </w:pPr>
    </w:p>
    <w:p w:rsidR="007D32BA" w:rsidRDefault="00037FE1">
      <w:pPr>
        <w:pStyle w:val="Ttulo1"/>
      </w:pPr>
      <w:r>
        <w:t>Principais Abstrações</w:t>
      </w:r>
    </w:p>
    <w:p w:rsidR="003954CE" w:rsidRDefault="003954CE" w:rsidP="003954CE">
      <w:r>
        <w:t>Os principais conceitos a serem explorados e detalhados neste primeiro momento de entregada são:</w:t>
      </w:r>
    </w:p>
    <w:p w:rsidR="00D22CD9" w:rsidRDefault="00D22CD9" w:rsidP="00552104">
      <w:pPr>
        <w:pStyle w:val="PargrafodaLista"/>
        <w:numPr>
          <w:ilvl w:val="0"/>
          <w:numId w:val="35"/>
        </w:numPr>
      </w:pPr>
      <w:r>
        <w:t>Usu</w:t>
      </w:r>
      <w:r w:rsidR="00552104">
        <w:t>á</w:t>
      </w:r>
      <w:r>
        <w:t>rio</w:t>
      </w:r>
    </w:p>
    <w:p w:rsidR="00552104" w:rsidRDefault="00552104" w:rsidP="003954CE">
      <w:pPr>
        <w:pStyle w:val="PargrafodaLista"/>
        <w:numPr>
          <w:ilvl w:val="0"/>
          <w:numId w:val="35"/>
        </w:numPr>
      </w:pPr>
      <w:r>
        <w:t>Tela de cadastro</w:t>
      </w:r>
    </w:p>
    <w:p w:rsidR="00552104" w:rsidRDefault="00552104" w:rsidP="003954CE">
      <w:pPr>
        <w:pStyle w:val="PargrafodaLista"/>
        <w:numPr>
          <w:ilvl w:val="0"/>
          <w:numId w:val="35"/>
        </w:numPr>
      </w:pPr>
      <w:r>
        <w:t>Cadastro de Usuário</w:t>
      </w:r>
    </w:p>
    <w:p w:rsidR="00256D07" w:rsidRDefault="00256D07" w:rsidP="003954CE">
      <w:pPr>
        <w:pStyle w:val="PargrafodaLista"/>
        <w:numPr>
          <w:ilvl w:val="0"/>
          <w:numId w:val="35"/>
        </w:numPr>
      </w:pPr>
      <w:r>
        <w:t>Cadastro Conta</w:t>
      </w:r>
    </w:p>
    <w:p w:rsidR="00552104" w:rsidRPr="003954CE" w:rsidRDefault="00256D07" w:rsidP="00256D07">
      <w:pPr>
        <w:ind w:left="360"/>
      </w:pPr>
      <w:r>
        <w:t>Obs.: existe um modelo criado no StarUML que retrata bem esta arquitetura do modelo de analise.</w:t>
      </w:r>
    </w:p>
    <w:p w:rsidR="007D32BA" w:rsidRDefault="00037FE1">
      <w:pPr>
        <w:pStyle w:val="Ttulo1"/>
      </w:pPr>
      <w:r>
        <w:t>Camadas do Framework da Arquitetura</w:t>
      </w:r>
    </w:p>
    <w:p w:rsidR="003954CE" w:rsidRPr="003954CE" w:rsidRDefault="003954CE" w:rsidP="003954CE"/>
    <w:p w:rsidR="007D32BA" w:rsidRDefault="00037FE1">
      <w:pPr>
        <w:pStyle w:val="Ttulo1"/>
      </w:pPr>
      <w:r>
        <w:t>Visões Arquiteturais</w:t>
      </w:r>
    </w:p>
    <w:p w:rsidR="007D32BA" w:rsidRDefault="00037FE1">
      <w:pPr>
        <w:pStyle w:val="Ttulo2"/>
      </w:pPr>
      <w:r>
        <w:t>Recommended views</w:t>
      </w:r>
    </w:p>
    <w:p w:rsidR="003A1526" w:rsidRDefault="000C34A2">
      <w:pPr>
        <w:rPr>
          <w:rStyle w:val="hps"/>
          <w:lang w:val="pt-PT"/>
        </w:rPr>
      </w:pPr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  <w:r>
        <w:rPr>
          <w:rStyle w:val="hps"/>
          <w:lang w:val="pt-PT"/>
        </w:rPr>
        <w:t>Descreve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estrutura e o comportamento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porções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significativas da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arquitetura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sistema.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Isso pode incluir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estrutura do pacote</w:t>
      </w:r>
      <w:r>
        <w:rPr>
          <w:lang w:val="pt-PT"/>
        </w:rPr>
        <w:t xml:space="preserve">, as interfaces </w:t>
      </w:r>
      <w:r>
        <w:rPr>
          <w:rStyle w:val="hps"/>
          <w:lang w:val="pt-PT"/>
        </w:rPr>
        <w:t>críticas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importantes classes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subsistemas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e as relações entre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esses elementos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Ele também inclui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vista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físico e lógico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dados persistentes</w:t>
      </w:r>
      <w:r>
        <w:rPr>
          <w:lang w:val="pt-PT"/>
        </w:rPr>
        <w:t xml:space="preserve">, </w:t>
      </w:r>
      <w:r>
        <w:rPr>
          <w:rStyle w:val="hps"/>
          <w:lang w:val="pt-PT"/>
        </w:rPr>
        <w:t>se a persistência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será construído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sistema.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Este é um subconjunto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documentada 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cartão.</w:t>
      </w:r>
      <w:r>
        <w:rPr>
          <w:lang w:val="pt-PT"/>
        </w:rPr>
        <w:br/>
      </w:r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Operacional</w:t>
      </w:r>
      <w:r>
        <w:rPr>
          <w:lang w:val="pt-PT"/>
        </w:rPr>
        <w:t xml:space="preserve">: </w:t>
      </w:r>
      <w:r>
        <w:rPr>
          <w:rStyle w:val="hps"/>
          <w:lang w:val="pt-PT"/>
        </w:rPr>
        <w:t>Descreve 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nós físicos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 sistema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processos, segmentos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componentes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são executados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nos nós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físicos.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Este ponto de vista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não é necessário 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sistema funciona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 único processo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discussão.</w:t>
      </w:r>
      <w:r>
        <w:rPr>
          <w:lang w:val="pt-PT"/>
        </w:rPr>
        <w:br/>
      </w:r>
      <w:r>
        <w:rPr>
          <w:rStyle w:val="hps"/>
          <w:lang w:val="pt-PT"/>
        </w:rPr>
        <w:t>•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Caso de uso</w:t>
      </w:r>
      <w:r>
        <w:rPr>
          <w:lang w:val="pt-PT"/>
        </w:rPr>
        <w:t xml:space="preserve">: Uma lista </w:t>
      </w:r>
      <w:r>
        <w:rPr>
          <w:rStyle w:val="hps"/>
          <w:lang w:val="pt-PT"/>
        </w:rPr>
        <w:t>ou diagrama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casos de uso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contêm requisitos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arquitetonicamente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significativos.</w:t>
      </w:r>
    </w:p>
    <w:p w:rsidR="00182555" w:rsidRDefault="00182555">
      <w:pPr>
        <w:rPr>
          <w:rStyle w:val="hps"/>
          <w:lang w:val="pt-PT"/>
        </w:rPr>
      </w:pPr>
    </w:p>
    <w:p w:rsidR="00182555" w:rsidRDefault="00182555" w:rsidP="00182555">
      <w:pPr>
        <w:pStyle w:val="PargrafodaLista"/>
        <w:numPr>
          <w:ilvl w:val="0"/>
          <w:numId w:val="32"/>
        </w:numPr>
      </w:pPr>
      <w:r>
        <w:t>Logica: Não se aplica neste documento. Toda visão lógica a ser implementada será anexada na pasta Design: definição do sistema, caso de uso, diagrama de classe e de sequência.</w:t>
      </w:r>
    </w:p>
    <w:p w:rsidR="00182555" w:rsidRDefault="00182555" w:rsidP="00182555">
      <w:pPr>
        <w:pStyle w:val="PargrafodaLista"/>
        <w:numPr>
          <w:ilvl w:val="0"/>
          <w:numId w:val="32"/>
        </w:numPr>
      </w:pPr>
      <w:r>
        <w:t xml:space="preserve">Operacional: </w:t>
      </w:r>
    </w:p>
    <w:p w:rsidR="00182555" w:rsidRDefault="00182555" w:rsidP="00182555">
      <w:pPr>
        <w:ind w:left="360"/>
      </w:pPr>
    </w:p>
    <w:p w:rsidR="00774FC1" w:rsidRDefault="00774FC1" w:rsidP="00182555">
      <w:pPr>
        <w:ind w:left="360"/>
      </w:pPr>
    </w:p>
    <w:p w:rsidR="00774FC1" w:rsidRDefault="00774FC1" w:rsidP="00774FC1">
      <w:pPr>
        <w:pStyle w:val="PargrafodaLista"/>
        <w:numPr>
          <w:ilvl w:val="0"/>
          <w:numId w:val="32"/>
        </w:numPr>
      </w:pPr>
      <w:r>
        <w:t>Visão do Caso de Uso:</w:t>
      </w:r>
    </w:p>
    <w:p w:rsidR="00774FC1" w:rsidRDefault="00774FC1" w:rsidP="00774FC1">
      <w:pPr>
        <w:ind w:left="360"/>
      </w:pPr>
      <w:r>
        <w:rPr>
          <w:noProof/>
          <w:lang w:eastAsia="pt-BR"/>
        </w:rPr>
        <w:drawing>
          <wp:inline distT="0" distB="0" distL="0" distR="0">
            <wp:extent cx="4838700" cy="1114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74FC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F7" w:rsidRDefault="00CD67F7">
      <w:r>
        <w:separator/>
      </w:r>
    </w:p>
  </w:endnote>
  <w:endnote w:type="continuationSeparator" w:id="0">
    <w:p w:rsidR="00CD67F7" w:rsidRDefault="00CD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2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A1526">
            <w:t>&lt;</w:t>
          </w:r>
          <w:proofErr w:type="spellStart"/>
          <w:r w:rsidR="003A1526">
            <w:t>Company</w:t>
          </w:r>
          <w:proofErr w:type="spellEnd"/>
          <w:r w:rsidR="003A1526">
            <w:t xml:space="preserve"> </w:t>
          </w:r>
          <w:proofErr w:type="spellStart"/>
          <w:r w:rsidR="003A1526">
            <w:t>Name</w:t>
          </w:r>
          <w:proofErr w:type="spellEnd"/>
          <w:r w:rsidR="003A152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441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32BA" w:rsidRDefault="00037FE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825B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7D32BA" w:rsidRDefault="007D32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F7" w:rsidRDefault="00CD67F7">
      <w:r>
        <w:separator/>
      </w:r>
    </w:p>
  </w:footnote>
  <w:footnote w:type="continuationSeparator" w:id="0">
    <w:p w:rsidR="00CD67F7" w:rsidRDefault="00CD67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2BA">
      <w:tc>
        <w:tcPr>
          <w:tcW w:w="6379" w:type="dxa"/>
        </w:tcPr>
        <w:p w:rsidR="007D32BA" w:rsidRDefault="003A1526">
          <w:r>
            <w:rPr>
              <w:b/>
            </w:rPr>
            <w:t>MotoTaxiJÁ</w:t>
          </w:r>
        </w:p>
      </w:tc>
      <w:tc>
        <w:tcPr>
          <w:tcW w:w="3179" w:type="dxa"/>
        </w:tcPr>
        <w:p w:rsidR="007D32BA" w:rsidRDefault="00037FE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D32BA">
      <w:tc>
        <w:tcPr>
          <w:tcW w:w="6379" w:type="dxa"/>
        </w:tcPr>
        <w:p w:rsidR="007D32BA" w:rsidRDefault="00037FE1">
          <w:r>
            <w:t>Projeto da Arquitetura</w:t>
          </w:r>
        </w:p>
      </w:tc>
      <w:tc>
        <w:tcPr>
          <w:tcW w:w="3179" w:type="dxa"/>
        </w:tcPr>
        <w:p w:rsidR="007D32BA" w:rsidRDefault="003A1526">
          <w:r>
            <w:t xml:space="preserve">  Data:  14/10/2013</w:t>
          </w:r>
        </w:p>
      </w:tc>
    </w:tr>
  </w:tbl>
  <w:p w:rsidR="007D32BA" w:rsidRDefault="007D32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9.25pt;height:27.75pt" o:bullet="t">
        <v:imagedata r:id="rId1" o:title="clip_image001"/>
      </v:shape>
    </w:pict>
  </w:numPicBullet>
  <w:numPicBullet w:numPicBulletId="1">
    <w:pict>
      <v:shape id="_x0000_i106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E5E603C"/>
    <w:multiLevelType w:val="hybridMultilevel"/>
    <w:tmpl w:val="5E4A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31B7D9B"/>
    <w:multiLevelType w:val="multilevel"/>
    <w:tmpl w:val="F39090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6"/>
  </w:num>
  <w:num w:numId="29">
    <w:abstractNumId w:val="13"/>
  </w:num>
  <w:num w:numId="30">
    <w:abstractNumId w:val="19"/>
  </w:num>
  <w:num w:numId="31">
    <w:abstractNumId w:val="10"/>
  </w:num>
  <w:num w:numId="32">
    <w:abstractNumId w:val="21"/>
  </w:num>
  <w:num w:numId="33">
    <w:abstractNumId w:val="18"/>
  </w:num>
  <w:num w:numId="34">
    <w:abstractNumId w:val="15"/>
  </w:num>
  <w:num w:numId="35">
    <w:abstractNumId w:val="1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6"/>
    <w:rsid w:val="00037FE1"/>
    <w:rsid w:val="000C34A2"/>
    <w:rsid w:val="001243E8"/>
    <w:rsid w:val="00182555"/>
    <w:rsid w:val="00193919"/>
    <w:rsid w:val="001F63C1"/>
    <w:rsid w:val="00235CFD"/>
    <w:rsid w:val="00256D07"/>
    <w:rsid w:val="002875BC"/>
    <w:rsid w:val="003954CE"/>
    <w:rsid w:val="003A1526"/>
    <w:rsid w:val="004825B1"/>
    <w:rsid w:val="004F4193"/>
    <w:rsid w:val="00544415"/>
    <w:rsid w:val="00552104"/>
    <w:rsid w:val="005E2CD8"/>
    <w:rsid w:val="005F6F32"/>
    <w:rsid w:val="00616BB4"/>
    <w:rsid w:val="00774FC1"/>
    <w:rsid w:val="007D32BA"/>
    <w:rsid w:val="00823A70"/>
    <w:rsid w:val="00836847"/>
    <w:rsid w:val="008F42EB"/>
    <w:rsid w:val="009C5B87"/>
    <w:rsid w:val="00B3631F"/>
    <w:rsid w:val="00BD5309"/>
    <w:rsid w:val="00CD67F7"/>
    <w:rsid w:val="00D22CD9"/>
    <w:rsid w:val="00D546DC"/>
    <w:rsid w:val="00E9504D"/>
    <w:rsid w:val="00F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BD5309"/>
  </w:style>
  <w:style w:type="paragraph" w:styleId="PargrafodaLista">
    <w:name w:val="List Paragraph"/>
    <w:basedOn w:val="Normal"/>
    <w:uiPriority w:val="34"/>
    <w:qFormat/>
    <w:rsid w:val="00182555"/>
    <w:pPr>
      <w:ind w:left="720"/>
      <w:contextualSpacing/>
    </w:pPr>
  </w:style>
  <w:style w:type="table" w:styleId="Tabelacomgrade">
    <w:name w:val="Table Grid"/>
    <w:basedOn w:val="Tabelanormal"/>
    <w:uiPriority w:val="39"/>
    <w:rsid w:val="004F4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415"/>
    <w:rPr>
      <w:rFonts w:ascii="Tahoma" w:hAnsi="Tahoma" w:cs="Tahoma"/>
      <w:sz w:val="16"/>
      <w:szCs w:val="16"/>
      <w:lang w:eastAsia="en-US"/>
    </w:rPr>
  </w:style>
  <w:style w:type="character" w:styleId="Forte">
    <w:name w:val="Strong"/>
    <w:basedOn w:val="Fontepargpadro"/>
    <w:qFormat/>
    <w:rsid w:val="0054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mar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244</TotalTime>
  <Pages>3</Pages>
  <Words>927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5922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josimar</dc:creator>
  <cp:keywords/>
  <dc:description/>
  <cp:lastModifiedBy>josimarpc</cp:lastModifiedBy>
  <cp:revision>12</cp:revision>
  <cp:lastPrinted>2001-03-15T17:26:00Z</cp:lastPrinted>
  <dcterms:created xsi:type="dcterms:W3CDTF">2013-10-15T23:37:00Z</dcterms:created>
  <dcterms:modified xsi:type="dcterms:W3CDTF">2013-10-16T21:34:00Z</dcterms:modified>
</cp:coreProperties>
</file>